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2914833"/>
        <w:docPartObj>
          <w:docPartGallery w:val="Cover Pages"/>
          <w:docPartUnique/>
        </w:docPartObj>
      </w:sdtPr>
      <w:sdtContent>
        <w:p w14:paraId="61384C5B" w14:textId="77777777" w:rsidR="00C245DC" w:rsidRPr="007D79D8" w:rsidRDefault="003C4373" w:rsidP="00AC3E1E">
          <w:r w:rsidRPr="006C47C5">
            <w:rPr>
              <w:noProof/>
            </w:rPr>
            <mc:AlternateContent>
              <mc:Choice Requires="wps">
                <w:drawing>
                  <wp:anchor distT="0" distB="0" distL="114300" distR="114300" simplePos="0" relativeHeight="251659264" behindDoc="0" locked="0" layoutInCell="1" allowOverlap="0" wp14:anchorId="49F73161" wp14:editId="2B2E22BE">
                    <wp:simplePos x="0" y="0"/>
                    <wp:positionH relativeFrom="margin">
                      <wp:align>center</wp:align>
                    </wp:positionH>
                    <wp:positionV relativeFrom="page">
                      <wp:posOffset>2700359</wp:posOffset>
                    </wp:positionV>
                    <wp:extent cx="6400800" cy="6900530"/>
                    <wp:effectExtent l="0" t="0" r="10795" b="1524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6900530"/>
                            </a:xfrm>
                            <a:prstGeom prst="rect">
                              <a:avLst/>
                            </a:prstGeom>
                            <a:noFill/>
                            <a:ln w="6350">
                              <a:noFill/>
                            </a:ln>
                            <a:effectLst/>
                          </wps:spPr>
                          <wps:txbx>
                            <w:txbxContent>
                              <w:p w14:paraId="3B0D48B1" w14:textId="77777777" w:rsidR="00C114E3" w:rsidRDefault="00C114E3" w:rsidP="00AC3E1E">
                                <w:pPr>
                                  <w:pStyle w:val="Titel"/>
                                </w:pPr>
                                <w:sdt>
                                  <w:sdtPr>
                                    <w:alias w:val="Titel"/>
                                    <w:tag w:val=""/>
                                    <w:id w:val="242693310"/>
                                    <w:placeholder>
                                      <w:docPart w:val="EE249E08A8FF42B788988308D547ADCB"/>
                                    </w:placeholder>
                                    <w:dataBinding w:prefixMappings="xmlns:ns0='http://purl.org/dc/elements/1.1/' xmlns:ns1='http://schemas.openxmlformats.org/package/2006/metadata/core-properties' " w:xpath="/ns1:coreProperties[1]/ns0:title[1]" w:storeItemID="{6C3C8BC8-F283-45AE-878A-BAB7291924A1}"/>
                                    <w:text w:multiLine="1"/>
                                  </w:sdtPr>
                                  <w:sdtContent>
                                    <w:r>
                                      <w:t>Emupi</w:t>
                                    </w:r>
                                  </w:sdtContent>
                                </w:sdt>
                              </w:p>
                              <w:p w14:paraId="07AA8DEA" w14:textId="77777777" w:rsidR="00C114E3" w:rsidRPr="00B608F9" w:rsidRDefault="00C114E3" w:rsidP="00AC3E1E">
                                <w:pPr>
                                  <w:pStyle w:val="Untertitel"/>
                                  <w:jc w:val="center"/>
                                  <w:rPr>
                                    <w:sz w:val="32"/>
                                  </w:rPr>
                                </w:pPr>
                                <w:r w:rsidRPr="00B608F9">
                                  <w:rPr>
                                    <w:sz w:val="32"/>
                                  </w:rPr>
                                  <w:t xml:space="preserve">projektdokumentation </w:t>
                                </w:r>
                                <w:sdt>
                                  <w:sdtPr>
                                    <w:rPr>
                                      <w:sz w:val="32"/>
                                    </w:rPr>
                                    <w:alias w:val="Datum"/>
                                    <w:tag w:val=""/>
                                    <w:id w:val="-1517621458"/>
                                    <w:placeholder>
                                      <w:docPart w:val="775636F58C8B4B30A4CEAAE5BCACE384"/>
                                    </w:placeholder>
                                    <w:dataBinding w:prefixMappings="xmlns:ns0='http://schemas.microsoft.com/office/2006/coverPageProps' " w:xpath="/ns0:CoverPageProperties[1]/ns0:PublishDate[1]" w:storeItemID="{55AF091B-3C7A-41E3-B477-F2FDAA23CFDA}"/>
                                    <w:date w:fullDate="2018-01-22T00:00:00Z">
                                      <w:dateFormat w:val="yyyy"/>
                                      <w:lid w:val="de-DE"/>
                                      <w:storeMappedDataAs w:val="dateTime"/>
                                      <w:calendar w:val="gregorian"/>
                                    </w:date>
                                  </w:sdtPr>
                                  <w:sdtContent>
                                    <w:r w:rsidRPr="00B608F9">
                                      <w:rPr>
                                        <w:sz w:val="32"/>
                                      </w:rPr>
                                      <w:t>2018</w:t>
                                    </w:r>
                                  </w:sdtContent>
                                </w:sdt>
                              </w:p>
                              <w:p w14:paraId="3512F4CB" w14:textId="77777777" w:rsidR="00C114E3" w:rsidRDefault="00C114E3" w:rsidP="00B608F9">
                                <w:pPr>
                                  <w:pStyle w:val="Untertitel"/>
                                  <w:rPr>
                                    <w:sz w:val="24"/>
                                  </w:rPr>
                                </w:pPr>
                                <w:r>
                                  <w:rPr>
                                    <w:sz w:val="24"/>
                                  </w:rPr>
                                  <w:t xml:space="preserve">Klasse: ITAO2 des Robert-bosch-berufskollegs </w:t>
                                </w:r>
                              </w:p>
                              <w:p w14:paraId="3345DEB9" w14:textId="77777777" w:rsidR="00C114E3" w:rsidRPr="00B608F9" w:rsidRDefault="00C114E3" w:rsidP="00AC3E1E">
                                <w:pPr>
                                  <w:pStyle w:val="Untertitel"/>
                                  <w:rPr>
                                    <w:sz w:val="24"/>
                                  </w:rPr>
                                </w:pPr>
                                <w:r w:rsidRPr="00B608F9">
                                  <w:rPr>
                                    <w:sz w:val="24"/>
                                  </w:rPr>
                                  <w:t>Betreuer: Ralf Langewiesche, Michael BERG, HERR Gröne</w:t>
                                </w:r>
                              </w:p>
                              <w:p w14:paraId="1A7E23EB" w14:textId="77777777" w:rsidR="00C114E3" w:rsidRPr="00B608F9" w:rsidRDefault="00C114E3" w:rsidP="00AC3E1E">
                                <w:pPr>
                                  <w:pStyle w:val="Untertitel"/>
                                  <w:rPr>
                                    <w:sz w:val="24"/>
                                  </w:rPr>
                                </w:pPr>
                                <w:r>
                                  <w:rPr>
                                    <w:sz w:val="24"/>
                                  </w:rPr>
                                  <w:t>Durchgeführt von:</w:t>
                                </w:r>
                                <w:r>
                                  <w:rPr>
                                    <w:sz w:val="24"/>
                                  </w:rPr>
                                  <w:br/>
                                </w:r>
                                <w:r w:rsidRPr="00B608F9">
                                  <w:rPr>
                                    <w:sz w:val="24"/>
                                  </w:rPr>
                                  <w:t>KArina Szymczak, Daniel Heinrich, Pascal Musiolik, Michael Olenberg</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49F73161" id="_x0000_t202" coordsize="21600,21600" o:spt="202" path="m,l,21600r21600,l21600,xe">
                    <v:stroke joinstyle="miter"/>
                    <v:path gradientshapeok="t" o:connecttype="rect"/>
                  </v:shapetype>
                  <v:shape id="Textfeld 6" o:spid="_x0000_s1026" type="#_x0000_t202" alt="Titel, Untertitel und Exposee" style="position:absolute;margin-left:0;margin-top:212.65pt;width:7in;height:543.35pt;z-index:251659264;visibility:visible;mso-wrap-style:square;mso-width-percent:825;mso-height-percent:0;mso-wrap-distance-left:9pt;mso-wrap-distance-top:0;mso-wrap-distance-right:9pt;mso-wrap-distance-bottom:0;mso-position-horizontal:center;mso-position-horizontal-relative:margin;mso-position-vertical:absolute;mso-position-vertical-relative:page;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" o:allowoverlap="f" filled="f" stroked="f" strokeweight=".5pt">
                    <v:textbox inset="0,0,0,0">
                      <w:txbxContent>
                        <w:p w14:paraId="3B0D48B1" w14:textId="77777777" w:rsidR="00C114E3" w:rsidRDefault="00C114E3" w:rsidP="00AC3E1E">
                          <w:pPr>
                            <w:pStyle w:val="Titel"/>
                          </w:pPr>
                          <w:sdt>
                            <w:sdtPr>
                              <w:alias w:val="Titel"/>
                              <w:tag w:val=""/>
                              <w:id w:val="242693310"/>
                              <w:placeholder>
                                <w:docPart w:val="EE249E08A8FF42B788988308D547ADCB"/>
                              </w:placeholder>
                              <w:dataBinding w:prefixMappings="xmlns:ns0='http://purl.org/dc/elements/1.1/' xmlns:ns1='http://schemas.openxmlformats.org/package/2006/metadata/core-properties' " w:xpath="/ns1:coreProperties[1]/ns0:title[1]" w:storeItemID="{6C3C8BC8-F283-45AE-878A-BAB7291924A1}"/>
                              <w:text w:multiLine="1"/>
                            </w:sdtPr>
                            <w:sdtContent>
                              <w:r>
                                <w:t>Emupi</w:t>
                              </w:r>
                            </w:sdtContent>
                          </w:sdt>
                        </w:p>
                        <w:p w14:paraId="07AA8DEA" w14:textId="77777777" w:rsidR="00C114E3" w:rsidRPr="00B608F9" w:rsidRDefault="00C114E3" w:rsidP="00AC3E1E">
                          <w:pPr>
                            <w:pStyle w:val="Untertitel"/>
                            <w:jc w:val="center"/>
                            <w:rPr>
                              <w:sz w:val="32"/>
                            </w:rPr>
                          </w:pPr>
                          <w:r w:rsidRPr="00B608F9">
                            <w:rPr>
                              <w:sz w:val="32"/>
                            </w:rPr>
                            <w:t xml:space="preserve">projektdokumentation </w:t>
                          </w:r>
                          <w:sdt>
                            <w:sdtPr>
                              <w:rPr>
                                <w:sz w:val="32"/>
                              </w:rPr>
                              <w:alias w:val="Datum"/>
                              <w:tag w:val=""/>
                              <w:id w:val="-1517621458"/>
                              <w:placeholder>
                                <w:docPart w:val="775636F58C8B4B30A4CEAAE5BCACE384"/>
                              </w:placeholder>
                              <w:dataBinding w:prefixMappings="xmlns:ns0='http://schemas.microsoft.com/office/2006/coverPageProps' " w:xpath="/ns0:CoverPageProperties[1]/ns0:PublishDate[1]" w:storeItemID="{55AF091B-3C7A-41E3-B477-F2FDAA23CFDA}"/>
                              <w:date w:fullDate="2018-01-22T00:00:00Z">
                                <w:dateFormat w:val="yyyy"/>
                                <w:lid w:val="de-DE"/>
                                <w:storeMappedDataAs w:val="dateTime"/>
                                <w:calendar w:val="gregorian"/>
                              </w:date>
                            </w:sdtPr>
                            <w:sdtContent>
                              <w:r w:rsidRPr="00B608F9">
                                <w:rPr>
                                  <w:sz w:val="32"/>
                                </w:rPr>
                                <w:t>2018</w:t>
                              </w:r>
                            </w:sdtContent>
                          </w:sdt>
                        </w:p>
                        <w:p w14:paraId="3512F4CB" w14:textId="77777777" w:rsidR="00C114E3" w:rsidRDefault="00C114E3" w:rsidP="00B608F9">
                          <w:pPr>
                            <w:pStyle w:val="Untertitel"/>
                            <w:rPr>
                              <w:sz w:val="24"/>
                            </w:rPr>
                          </w:pPr>
                          <w:r>
                            <w:rPr>
                              <w:sz w:val="24"/>
                            </w:rPr>
                            <w:t xml:space="preserve">Klasse: ITAO2 des Robert-bosch-berufskollegs </w:t>
                          </w:r>
                        </w:p>
                        <w:p w14:paraId="3345DEB9" w14:textId="77777777" w:rsidR="00C114E3" w:rsidRPr="00B608F9" w:rsidRDefault="00C114E3" w:rsidP="00AC3E1E">
                          <w:pPr>
                            <w:pStyle w:val="Untertitel"/>
                            <w:rPr>
                              <w:sz w:val="24"/>
                            </w:rPr>
                          </w:pPr>
                          <w:r w:rsidRPr="00B608F9">
                            <w:rPr>
                              <w:sz w:val="24"/>
                            </w:rPr>
                            <w:t>Betreuer: Ralf Langewiesche, Michael BERG, HERR Gröne</w:t>
                          </w:r>
                        </w:p>
                        <w:p w14:paraId="1A7E23EB" w14:textId="77777777" w:rsidR="00C114E3" w:rsidRPr="00B608F9" w:rsidRDefault="00C114E3" w:rsidP="00AC3E1E">
                          <w:pPr>
                            <w:pStyle w:val="Untertitel"/>
                            <w:rPr>
                              <w:sz w:val="24"/>
                            </w:rPr>
                          </w:pPr>
                          <w:r>
                            <w:rPr>
                              <w:sz w:val="24"/>
                            </w:rPr>
                            <w:t>Durchgeführt von:</w:t>
                          </w:r>
                          <w:r>
                            <w:rPr>
                              <w:sz w:val="24"/>
                            </w:rPr>
                            <w:br/>
                          </w:r>
                          <w:r w:rsidRPr="00B608F9">
                            <w:rPr>
                              <w:sz w:val="24"/>
                            </w:rPr>
                            <w:t>KArina Szymczak, Daniel Heinrich, Pascal Musiolik, Michael Olenberg</w:t>
                          </w:r>
                        </w:p>
                      </w:txbxContent>
                    </v:textbox>
                    <w10:wrap anchorx="margin" anchory="page"/>
                  </v:shape>
                </w:pict>
              </mc:Fallback>
            </mc:AlternateContent>
          </w:r>
          <w:r w:rsidRPr="006C47C5">
            <w:rPr>
              <w:noProof/>
            </w:rPr>
            <w:drawing>
              <wp:anchor distT="0" distB="0" distL="114300" distR="114300" simplePos="0" relativeHeight="251660288" behindDoc="1" locked="0" layoutInCell="1" allowOverlap="1" wp14:anchorId="23F797F6" wp14:editId="6C8D7009">
                <wp:simplePos x="0" y="0"/>
                <wp:positionH relativeFrom="margin">
                  <wp:align>center</wp:align>
                </wp:positionH>
                <wp:positionV relativeFrom="paragraph">
                  <wp:posOffset>-1504728</wp:posOffset>
                </wp:positionV>
                <wp:extent cx="5166995" cy="6337935"/>
                <wp:effectExtent l="0" t="0" r="0" b="571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5166995" cy="6337935"/>
                        </a:xfrm>
                        <a:prstGeom prst="rect">
                          <a:avLst/>
                        </a:prstGeom>
                      </pic:spPr>
                    </pic:pic>
                  </a:graphicData>
                </a:graphic>
              </wp:anchor>
            </w:drawing>
          </w:r>
          <w:r w:rsidR="00C85468" w:rsidRPr="006C47C5">
            <w:br w:type="page"/>
          </w:r>
        </w:p>
      </w:sdtContent>
    </w:sdt>
    <w:sdt>
      <w:sdtPr>
        <w:rPr>
          <w:b w:val="0"/>
          <w:sz w:val="28"/>
        </w:rPr>
        <w:id w:val="959305572"/>
        <w:docPartObj>
          <w:docPartGallery w:val="Table of Contents"/>
          <w:docPartUnique/>
        </w:docPartObj>
      </w:sdtPr>
      <w:sdtContent>
        <w:p w14:paraId="47D62051" w14:textId="77777777" w:rsidR="00C245DC" w:rsidRDefault="00C245DC" w:rsidP="00AC3E1E">
          <w:pPr>
            <w:pStyle w:val="Inhaltsverzeichnisberschrift"/>
          </w:pPr>
          <w:r>
            <w:t>Inhaltsverzeichnis</w:t>
          </w:r>
        </w:p>
        <w:p w14:paraId="7CA2946B" w14:textId="7FEAC224" w:rsidR="00AC3E1E" w:rsidRDefault="00C245DC">
          <w:pPr>
            <w:pStyle w:val="Verzeichnis1"/>
            <w:tabs>
              <w:tab w:val="right" w:leader="dot" w:pos="8873"/>
            </w:tabs>
            <w:rPr>
              <w:rFonts w:eastAsiaTheme="minorEastAsia"/>
              <w:b w:val="0"/>
              <w:bCs w:val="0"/>
              <w:noProof/>
              <w:color w:val="auto"/>
              <w:kern w:val="0"/>
              <w:sz w:val="22"/>
              <w:szCs w:val="22"/>
              <w:lang w:eastAsia="ja-JP"/>
            </w:rPr>
          </w:pPr>
          <w:r>
            <w:fldChar w:fldCharType="begin"/>
          </w:r>
          <w:r>
            <w:instrText xml:space="preserve"> TOC \o "1-3" \h \z \u </w:instrText>
          </w:r>
          <w:r>
            <w:fldChar w:fldCharType="separate"/>
          </w:r>
          <w:hyperlink w:anchor="_Toc504813728" w:history="1">
            <w:r w:rsidR="00AC3E1E" w:rsidRPr="000B4E40">
              <w:rPr>
                <w:rStyle w:val="Hyperlink"/>
                <w:noProof/>
              </w:rPr>
              <w:t>Vorwort</w:t>
            </w:r>
            <w:r w:rsidR="00AC3E1E">
              <w:rPr>
                <w:noProof/>
                <w:webHidden/>
              </w:rPr>
              <w:tab/>
            </w:r>
            <w:r w:rsidR="00AC3E1E">
              <w:rPr>
                <w:noProof/>
                <w:webHidden/>
              </w:rPr>
              <w:fldChar w:fldCharType="begin"/>
            </w:r>
            <w:r w:rsidR="00AC3E1E">
              <w:rPr>
                <w:noProof/>
                <w:webHidden/>
              </w:rPr>
              <w:instrText xml:space="preserve"> PAGEREF _Toc504813728 \h </w:instrText>
            </w:r>
            <w:r w:rsidR="00AC3E1E">
              <w:rPr>
                <w:noProof/>
                <w:webHidden/>
              </w:rPr>
            </w:r>
            <w:r w:rsidR="00AC3E1E">
              <w:rPr>
                <w:noProof/>
                <w:webHidden/>
              </w:rPr>
              <w:fldChar w:fldCharType="separate"/>
            </w:r>
            <w:r w:rsidR="003D5B66">
              <w:rPr>
                <w:noProof/>
                <w:webHidden/>
              </w:rPr>
              <w:t>1</w:t>
            </w:r>
            <w:r w:rsidR="00AC3E1E">
              <w:rPr>
                <w:noProof/>
                <w:webHidden/>
              </w:rPr>
              <w:fldChar w:fldCharType="end"/>
            </w:r>
          </w:hyperlink>
        </w:p>
        <w:p w14:paraId="0424DAA4" w14:textId="431B1D89"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29" w:history="1">
            <w:r w:rsidR="00AC3E1E" w:rsidRPr="000B4E40">
              <w:rPr>
                <w:rStyle w:val="Hyperlink"/>
                <w:noProof/>
              </w:rPr>
              <w:t>Entwicklerdokumentation</w:t>
            </w:r>
            <w:r w:rsidR="00AC3E1E">
              <w:rPr>
                <w:noProof/>
                <w:webHidden/>
              </w:rPr>
              <w:tab/>
            </w:r>
            <w:r w:rsidR="00AC3E1E">
              <w:rPr>
                <w:noProof/>
                <w:webHidden/>
              </w:rPr>
              <w:fldChar w:fldCharType="begin"/>
            </w:r>
            <w:r w:rsidR="00AC3E1E">
              <w:rPr>
                <w:noProof/>
                <w:webHidden/>
              </w:rPr>
              <w:instrText xml:space="preserve"> PAGEREF _Toc504813729 \h </w:instrText>
            </w:r>
            <w:r w:rsidR="00AC3E1E">
              <w:rPr>
                <w:noProof/>
                <w:webHidden/>
              </w:rPr>
            </w:r>
            <w:r w:rsidR="00AC3E1E">
              <w:rPr>
                <w:noProof/>
                <w:webHidden/>
              </w:rPr>
              <w:fldChar w:fldCharType="separate"/>
            </w:r>
            <w:r w:rsidR="003D5B66">
              <w:rPr>
                <w:noProof/>
                <w:webHidden/>
              </w:rPr>
              <w:t>4</w:t>
            </w:r>
            <w:r w:rsidR="00AC3E1E">
              <w:rPr>
                <w:noProof/>
                <w:webHidden/>
              </w:rPr>
              <w:fldChar w:fldCharType="end"/>
            </w:r>
          </w:hyperlink>
        </w:p>
        <w:p w14:paraId="14E46C2B" w14:textId="44E11760" w:rsidR="00AC3E1E" w:rsidRDefault="00C114E3">
          <w:pPr>
            <w:pStyle w:val="Verzeichnis2"/>
            <w:tabs>
              <w:tab w:val="right" w:leader="dot" w:pos="8873"/>
            </w:tabs>
            <w:rPr>
              <w:rFonts w:eastAsiaTheme="minorEastAsia"/>
              <w:noProof/>
              <w:color w:val="auto"/>
              <w:kern w:val="0"/>
              <w:sz w:val="22"/>
              <w:szCs w:val="22"/>
              <w:lang w:eastAsia="ja-JP"/>
            </w:rPr>
          </w:pPr>
          <w:hyperlink w:anchor="_Toc504813730" w:history="1">
            <w:r w:rsidR="00AC3E1E" w:rsidRPr="000B4E40">
              <w:rPr>
                <w:rStyle w:val="Hyperlink"/>
                <w:noProof/>
              </w:rPr>
              <w:t>Netbeans</w:t>
            </w:r>
            <w:r w:rsidR="00983218">
              <w:rPr>
                <w:rStyle w:val="Hyperlink"/>
                <w:noProof/>
              </w:rPr>
              <w:t xml:space="preserve"> IDE</w:t>
            </w:r>
            <w:r w:rsidR="00AC3E1E">
              <w:rPr>
                <w:noProof/>
                <w:webHidden/>
              </w:rPr>
              <w:tab/>
            </w:r>
            <w:r w:rsidR="00AC3E1E">
              <w:rPr>
                <w:noProof/>
                <w:webHidden/>
              </w:rPr>
              <w:fldChar w:fldCharType="begin"/>
            </w:r>
            <w:r w:rsidR="00AC3E1E">
              <w:rPr>
                <w:noProof/>
                <w:webHidden/>
              </w:rPr>
              <w:instrText xml:space="preserve"> PAGEREF _Toc504813730 \h </w:instrText>
            </w:r>
            <w:r w:rsidR="00AC3E1E">
              <w:rPr>
                <w:noProof/>
                <w:webHidden/>
              </w:rPr>
            </w:r>
            <w:r w:rsidR="00AC3E1E">
              <w:rPr>
                <w:noProof/>
                <w:webHidden/>
              </w:rPr>
              <w:fldChar w:fldCharType="separate"/>
            </w:r>
            <w:r w:rsidR="003D5B66">
              <w:rPr>
                <w:noProof/>
                <w:webHidden/>
              </w:rPr>
              <w:t>4</w:t>
            </w:r>
            <w:r w:rsidR="00AC3E1E">
              <w:rPr>
                <w:noProof/>
                <w:webHidden/>
              </w:rPr>
              <w:fldChar w:fldCharType="end"/>
            </w:r>
          </w:hyperlink>
        </w:p>
        <w:p w14:paraId="1A167601" w14:textId="6A3DF511" w:rsidR="00AC3E1E" w:rsidRDefault="00C114E3">
          <w:pPr>
            <w:pStyle w:val="Verzeichnis2"/>
            <w:tabs>
              <w:tab w:val="right" w:leader="dot" w:pos="8873"/>
            </w:tabs>
            <w:rPr>
              <w:rFonts w:eastAsiaTheme="minorEastAsia"/>
              <w:noProof/>
              <w:color w:val="auto"/>
              <w:kern w:val="0"/>
              <w:sz w:val="22"/>
              <w:szCs w:val="22"/>
              <w:lang w:eastAsia="ja-JP"/>
            </w:rPr>
          </w:pPr>
          <w:hyperlink w:anchor="_Toc504813731" w:history="1">
            <w:r w:rsidR="00AC3E1E" w:rsidRPr="000B4E40">
              <w:rPr>
                <w:rStyle w:val="Hyperlink"/>
                <w:noProof/>
              </w:rPr>
              <w:t>Das Spiel</w:t>
            </w:r>
            <w:r w:rsidR="00AC3E1E">
              <w:rPr>
                <w:noProof/>
                <w:webHidden/>
              </w:rPr>
              <w:tab/>
            </w:r>
            <w:r w:rsidR="00AC3E1E">
              <w:rPr>
                <w:noProof/>
                <w:webHidden/>
              </w:rPr>
              <w:fldChar w:fldCharType="begin"/>
            </w:r>
            <w:r w:rsidR="00AC3E1E">
              <w:rPr>
                <w:noProof/>
                <w:webHidden/>
              </w:rPr>
              <w:instrText xml:space="preserve"> PAGEREF _Toc504813731 \h </w:instrText>
            </w:r>
            <w:r w:rsidR="00AC3E1E">
              <w:rPr>
                <w:noProof/>
                <w:webHidden/>
              </w:rPr>
            </w:r>
            <w:r w:rsidR="00AC3E1E">
              <w:rPr>
                <w:noProof/>
                <w:webHidden/>
              </w:rPr>
              <w:fldChar w:fldCharType="separate"/>
            </w:r>
            <w:r w:rsidR="003D5B66">
              <w:rPr>
                <w:noProof/>
                <w:webHidden/>
              </w:rPr>
              <w:t>5</w:t>
            </w:r>
            <w:r w:rsidR="00AC3E1E">
              <w:rPr>
                <w:noProof/>
                <w:webHidden/>
              </w:rPr>
              <w:fldChar w:fldCharType="end"/>
            </w:r>
          </w:hyperlink>
        </w:p>
        <w:p w14:paraId="6AB9C9AB" w14:textId="311B3EE7" w:rsidR="00AC3E1E" w:rsidRDefault="00C114E3">
          <w:pPr>
            <w:pStyle w:val="Verzeichnis2"/>
            <w:tabs>
              <w:tab w:val="right" w:leader="dot" w:pos="8873"/>
            </w:tabs>
            <w:rPr>
              <w:rFonts w:eastAsiaTheme="minorEastAsia"/>
              <w:noProof/>
              <w:color w:val="auto"/>
              <w:kern w:val="0"/>
              <w:sz w:val="22"/>
              <w:szCs w:val="22"/>
              <w:lang w:eastAsia="ja-JP"/>
            </w:rPr>
          </w:pPr>
          <w:hyperlink w:anchor="_Toc504813732" w:history="1">
            <w:r w:rsidR="00AC3E1E" w:rsidRPr="000B4E40">
              <w:rPr>
                <w:rStyle w:val="Hyperlink"/>
                <w:noProof/>
              </w:rPr>
              <w:t>Raspberry Pi</w:t>
            </w:r>
            <w:r w:rsidR="00E422DC">
              <w:rPr>
                <w:rStyle w:val="Hyperlink"/>
                <w:noProof/>
              </w:rPr>
              <w:t xml:space="preserve"> Zero</w:t>
            </w:r>
            <w:r w:rsidR="00AC3E1E">
              <w:rPr>
                <w:noProof/>
                <w:webHidden/>
              </w:rPr>
              <w:tab/>
            </w:r>
            <w:r w:rsidR="00AC3E1E">
              <w:rPr>
                <w:noProof/>
                <w:webHidden/>
              </w:rPr>
              <w:fldChar w:fldCharType="begin"/>
            </w:r>
            <w:r w:rsidR="00AC3E1E">
              <w:rPr>
                <w:noProof/>
                <w:webHidden/>
              </w:rPr>
              <w:instrText xml:space="preserve"> PAGEREF _Toc504813732 \h </w:instrText>
            </w:r>
            <w:r w:rsidR="00AC3E1E">
              <w:rPr>
                <w:noProof/>
                <w:webHidden/>
              </w:rPr>
            </w:r>
            <w:r w:rsidR="00AC3E1E">
              <w:rPr>
                <w:noProof/>
                <w:webHidden/>
              </w:rPr>
              <w:fldChar w:fldCharType="separate"/>
            </w:r>
            <w:r w:rsidR="003D5B66">
              <w:rPr>
                <w:noProof/>
                <w:webHidden/>
              </w:rPr>
              <w:t>6</w:t>
            </w:r>
            <w:r w:rsidR="00AC3E1E">
              <w:rPr>
                <w:noProof/>
                <w:webHidden/>
              </w:rPr>
              <w:fldChar w:fldCharType="end"/>
            </w:r>
          </w:hyperlink>
        </w:p>
        <w:p w14:paraId="747AA5FF" w14:textId="74EB2542" w:rsidR="00AC3E1E" w:rsidRDefault="00C114E3">
          <w:pPr>
            <w:pStyle w:val="Verzeichnis2"/>
            <w:tabs>
              <w:tab w:val="right" w:leader="dot" w:pos="8873"/>
            </w:tabs>
            <w:rPr>
              <w:rFonts w:eastAsiaTheme="minorEastAsia"/>
              <w:noProof/>
              <w:color w:val="auto"/>
              <w:kern w:val="0"/>
              <w:sz w:val="22"/>
              <w:szCs w:val="22"/>
              <w:lang w:eastAsia="ja-JP"/>
            </w:rPr>
          </w:pPr>
          <w:hyperlink w:anchor="_Toc504813733" w:history="1">
            <w:r w:rsidR="00AC3E1E" w:rsidRPr="000B4E40">
              <w:rPr>
                <w:rStyle w:val="Hyperlink"/>
                <w:noProof/>
              </w:rPr>
              <w:t>Die Platinen</w:t>
            </w:r>
            <w:r w:rsidR="00AC3E1E">
              <w:rPr>
                <w:noProof/>
                <w:webHidden/>
              </w:rPr>
              <w:tab/>
            </w:r>
            <w:r w:rsidR="00AC3E1E">
              <w:rPr>
                <w:noProof/>
                <w:webHidden/>
              </w:rPr>
              <w:fldChar w:fldCharType="begin"/>
            </w:r>
            <w:r w:rsidR="00AC3E1E">
              <w:rPr>
                <w:noProof/>
                <w:webHidden/>
              </w:rPr>
              <w:instrText xml:space="preserve"> PAGEREF _Toc504813733 \h </w:instrText>
            </w:r>
            <w:r w:rsidR="00AC3E1E">
              <w:rPr>
                <w:noProof/>
                <w:webHidden/>
              </w:rPr>
            </w:r>
            <w:r w:rsidR="00AC3E1E">
              <w:rPr>
                <w:noProof/>
                <w:webHidden/>
              </w:rPr>
              <w:fldChar w:fldCharType="separate"/>
            </w:r>
            <w:r w:rsidR="003D5B66">
              <w:rPr>
                <w:noProof/>
                <w:webHidden/>
              </w:rPr>
              <w:t>7</w:t>
            </w:r>
            <w:r w:rsidR="00AC3E1E">
              <w:rPr>
                <w:noProof/>
                <w:webHidden/>
              </w:rPr>
              <w:fldChar w:fldCharType="end"/>
            </w:r>
          </w:hyperlink>
        </w:p>
        <w:p w14:paraId="203F11AA" w14:textId="56F1BCB4"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34" w:history="1">
            <w:r w:rsidR="00AC3E1E" w:rsidRPr="000B4E40">
              <w:rPr>
                <w:rStyle w:val="Hyperlink"/>
                <w:noProof/>
              </w:rPr>
              <w:t>Stückliste</w:t>
            </w:r>
            <w:r w:rsidR="00AC3E1E">
              <w:rPr>
                <w:noProof/>
                <w:webHidden/>
              </w:rPr>
              <w:tab/>
            </w:r>
            <w:r w:rsidR="00AC3E1E">
              <w:rPr>
                <w:noProof/>
                <w:webHidden/>
              </w:rPr>
              <w:fldChar w:fldCharType="begin"/>
            </w:r>
            <w:r w:rsidR="00AC3E1E">
              <w:rPr>
                <w:noProof/>
                <w:webHidden/>
              </w:rPr>
              <w:instrText xml:space="preserve"> PAGEREF _Toc504813734 \h </w:instrText>
            </w:r>
            <w:r w:rsidR="00AC3E1E">
              <w:rPr>
                <w:noProof/>
                <w:webHidden/>
              </w:rPr>
            </w:r>
            <w:r w:rsidR="00AC3E1E">
              <w:rPr>
                <w:noProof/>
                <w:webHidden/>
              </w:rPr>
              <w:fldChar w:fldCharType="separate"/>
            </w:r>
            <w:r w:rsidR="003D5B66">
              <w:rPr>
                <w:noProof/>
                <w:webHidden/>
              </w:rPr>
              <w:t>8</w:t>
            </w:r>
            <w:r w:rsidR="00AC3E1E">
              <w:rPr>
                <w:noProof/>
                <w:webHidden/>
              </w:rPr>
              <w:fldChar w:fldCharType="end"/>
            </w:r>
          </w:hyperlink>
        </w:p>
        <w:p w14:paraId="2E955B22" w14:textId="6218E4DD"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35" w:history="1">
            <w:r w:rsidR="00AC3E1E" w:rsidRPr="000B4E40">
              <w:rPr>
                <w:rStyle w:val="Hyperlink"/>
                <w:noProof/>
              </w:rPr>
              <w:t>Projektdokumentation</w:t>
            </w:r>
            <w:r w:rsidR="00AC3E1E">
              <w:rPr>
                <w:noProof/>
                <w:webHidden/>
              </w:rPr>
              <w:tab/>
            </w:r>
            <w:r w:rsidR="00AC3E1E">
              <w:rPr>
                <w:noProof/>
                <w:webHidden/>
              </w:rPr>
              <w:fldChar w:fldCharType="begin"/>
            </w:r>
            <w:r w:rsidR="00AC3E1E">
              <w:rPr>
                <w:noProof/>
                <w:webHidden/>
              </w:rPr>
              <w:instrText xml:space="preserve"> PAGEREF _Toc504813735 \h </w:instrText>
            </w:r>
            <w:r w:rsidR="00AC3E1E">
              <w:rPr>
                <w:noProof/>
                <w:webHidden/>
              </w:rPr>
            </w:r>
            <w:r w:rsidR="00AC3E1E">
              <w:rPr>
                <w:noProof/>
                <w:webHidden/>
              </w:rPr>
              <w:fldChar w:fldCharType="separate"/>
            </w:r>
            <w:r w:rsidR="003D5B66">
              <w:rPr>
                <w:noProof/>
                <w:webHidden/>
              </w:rPr>
              <w:t>9</w:t>
            </w:r>
            <w:r w:rsidR="00AC3E1E">
              <w:rPr>
                <w:noProof/>
                <w:webHidden/>
              </w:rPr>
              <w:fldChar w:fldCharType="end"/>
            </w:r>
          </w:hyperlink>
        </w:p>
        <w:p w14:paraId="32D5FFEB" w14:textId="4F4B7B1B"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36" w:history="1">
            <w:r w:rsidR="00AC3E1E" w:rsidRPr="000B4E40">
              <w:rPr>
                <w:rStyle w:val="Hyperlink"/>
                <w:noProof/>
              </w:rPr>
              <w:t>Fazit</w:t>
            </w:r>
            <w:r w:rsidR="00AC3E1E">
              <w:rPr>
                <w:noProof/>
                <w:webHidden/>
              </w:rPr>
              <w:tab/>
            </w:r>
            <w:r w:rsidR="00AC3E1E">
              <w:rPr>
                <w:noProof/>
                <w:webHidden/>
              </w:rPr>
              <w:fldChar w:fldCharType="begin"/>
            </w:r>
            <w:r w:rsidR="00AC3E1E">
              <w:rPr>
                <w:noProof/>
                <w:webHidden/>
              </w:rPr>
              <w:instrText xml:space="preserve"> PAGEREF _Toc504813736 \h </w:instrText>
            </w:r>
            <w:r w:rsidR="00AC3E1E">
              <w:rPr>
                <w:noProof/>
                <w:webHidden/>
              </w:rPr>
            </w:r>
            <w:r w:rsidR="00AC3E1E">
              <w:rPr>
                <w:noProof/>
                <w:webHidden/>
              </w:rPr>
              <w:fldChar w:fldCharType="separate"/>
            </w:r>
            <w:r w:rsidR="003D5B66">
              <w:rPr>
                <w:noProof/>
                <w:webHidden/>
              </w:rPr>
              <w:t>12</w:t>
            </w:r>
            <w:r w:rsidR="00AC3E1E">
              <w:rPr>
                <w:noProof/>
                <w:webHidden/>
              </w:rPr>
              <w:fldChar w:fldCharType="end"/>
            </w:r>
          </w:hyperlink>
        </w:p>
        <w:p w14:paraId="56C7A8AC" w14:textId="362DD563"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37" w:history="1">
            <w:r w:rsidR="00AC3E1E" w:rsidRPr="000B4E40">
              <w:rPr>
                <w:rStyle w:val="Hyperlink"/>
                <w:noProof/>
              </w:rPr>
              <w:t>Quellen</w:t>
            </w:r>
            <w:r w:rsidR="00AC3E1E">
              <w:rPr>
                <w:noProof/>
                <w:webHidden/>
              </w:rPr>
              <w:tab/>
            </w:r>
            <w:r w:rsidR="00AC3E1E">
              <w:rPr>
                <w:noProof/>
                <w:webHidden/>
              </w:rPr>
              <w:fldChar w:fldCharType="begin"/>
            </w:r>
            <w:r w:rsidR="00AC3E1E">
              <w:rPr>
                <w:noProof/>
                <w:webHidden/>
              </w:rPr>
              <w:instrText xml:space="preserve"> PAGEREF _Toc504813737 \h </w:instrText>
            </w:r>
            <w:r w:rsidR="00AC3E1E">
              <w:rPr>
                <w:noProof/>
                <w:webHidden/>
              </w:rPr>
            </w:r>
            <w:r w:rsidR="00AC3E1E">
              <w:rPr>
                <w:noProof/>
                <w:webHidden/>
              </w:rPr>
              <w:fldChar w:fldCharType="separate"/>
            </w:r>
            <w:r w:rsidR="003D5B66">
              <w:rPr>
                <w:noProof/>
                <w:webHidden/>
              </w:rPr>
              <w:t>13</w:t>
            </w:r>
            <w:r w:rsidR="00AC3E1E">
              <w:rPr>
                <w:noProof/>
                <w:webHidden/>
              </w:rPr>
              <w:fldChar w:fldCharType="end"/>
            </w:r>
          </w:hyperlink>
        </w:p>
        <w:p w14:paraId="449EA135" w14:textId="5AF8C5F0" w:rsidR="00AC3E1E" w:rsidRDefault="00C114E3">
          <w:pPr>
            <w:pStyle w:val="Verzeichnis1"/>
            <w:tabs>
              <w:tab w:val="right" w:leader="dot" w:pos="8873"/>
            </w:tabs>
            <w:rPr>
              <w:rFonts w:eastAsiaTheme="minorEastAsia"/>
              <w:b w:val="0"/>
              <w:bCs w:val="0"/>
              <w:noProof/>
              <w:color w:val="auto"/>
              <w:kern w:val="0"/>
              <w:sz w:val="22"/>
              <w:szCs w:val="22"/>
              <w:lang w:eastAsia="ja-JP"/>
            </w:rPr>
          </w:pPr>
          <w:hyperlink w:anchor="_Toc504813738" w:history="1">
            <w:r w:rsidR="00AC3E1E" w:rsidRPr="000B4E40">
              <w:rPr>
                <w:rStyle w:val="Hyperlink"/>
                <w:noProof/>
              </w:rPr>
              <w:t>Anhang</w:t>
            </w:r>
            <w:r w:rsidR="00AC3E1E">
              <w:rPr>
                <w:noProof/>
                <w:webHidden/>
              </w:rPr>
              <w:tab/>
            </w:r>
            <w:r w:rsidR="00AC3E1E">
              <w:rPr>
                <w:noProof/>
                <w:webHidden/>
              </w:rPr>
              <w:fldChar w:fldCharType="begin"/>
            </w:r>
            <w:r w:rsidR="00AC3E1E">
              <w:rPr>
                <w:noProof/>
                <w:webHidden/>
              </w:rPr>
              <w:instrText xml:space="preserve"> PAGEREF _Toc504813738 \h </w:instrText>
            </w:r>
            <w:r w:rsidR="00AC3E1E">
              <w:rPr>
                <w:noProof/>
                <w:webHidden/>
              </w:rPr>
            </w:r>
            <w:r w:rsidR="00AC3E1E">
              <w:rPr>
                <w:noProof/>
                <w:webHidden/>
              </w:rPr>
              <w:fldChar w:fldCharType="separate"/>
            </w:r>
            <w:r w:rsidR="003D5B66">
              <w:rPr>
                <w:noProof/>
                <w:webHidden/>
              </w:rPr>
              <w:t>14</w:t>
            </w:r>
            <w:r w:rsidR="00AC3E1E">
              <w:rPr>
                <w:noProof/>
                <w:webHidden/>
              </w:rPr>
              <w:fldChar w:fldCharType="end"/>
            </w:r>
          </w:hyperlink>
        </w:p>
        <w:p w14:paraId="149B361D" w14:textId="4F73571B" w:rsidR="00AC3E1E" w:rsidRDefault="00C114E3">
          <w:pPr>
            <w:pStyle w:val="Verzeichnis2"/>
            <w:tabs>
              <w:tab w:val="right" w:leader="dot" w:pos="8873"/>
            </w:tabs>
            <w:rPr>
              <w:rFonts w:eastAsiaTheme="minorEastAsia"/>
              <w:noProof/>
              <w:color w:val="auto"/>
              <w:kern w:val="0"/>
              <w:sz w:val="22"/>
              <w:szCs w:val="22"/>
              <w:lang w:eastAsia="ja-JP"/>
            </w:rPr>
          </w:pPr>
          <w:hyperlink w:anchor="_Toc504813739" w:history="1">
            <w:r w:rsidR="00AC3E1E" w:rsidRPr="000B4E40">
              <w:rPr>
                <w:rStyle w:val="Hyperlink"/>
                <w:noProof/>
              </w:rPr>
              <w:t>Quellcode</w:t>
            </w:r>
            <w:r w:rsidR="00AC3E1E">
              <w:rPr>
                <w:noProof/>
                <w:webHidden/>
              </w:rPr>
              <w:tab/>
            </w:r>
            <w:r w:rsidR="00AC3E1E">
              <w:rPr>
                <w:noProof/>
                <w:webHidden/>
              </w:rPr>
              <w:fldChar w:fldCharType="begin"/>
            </w:r>
            <w:r w:rsidR="00AC3E1E">
              <w:rPr>
                <w:noProof/>
                <w:webHidden/>
              </w:rPr>
              <w:instrText xml:space="preserve"> PAGEREF _Toc504813739 \h </w:instrText>
            </w:r>
            <w:r w:rsidR="00AC3E1E">
              <w:rPr>
                <w:noProof/>
                <w:webHidden/>
              </w:rPr>
            </w:r>
            <w:r w:rsidR="00AC3E1E">
              <w:rPr>
                <w:noProof/>
                <w:webHidden/>
              </w:rPr>
              <w:fldChar w:fldCharType="separate"/>
            </w:r>
            <w:r w:rsidR="003D5B66">
              <w:rPr>
                <w:noProof/>
                <w:webHidden/>
              </w:rPr>
              <w:t>14</w:t>
            </w:r>
            <w:r w:rsidR="00AC3E1E">
              <w:rPr>
                <w:noProof/>
                <w:webHidden/>
              </w:rPr>
              <w:fldChar w:fldCharType="end"/>
            </w:r>
          </w:hyperlink>
        </w:p>
        <w:p w14:paraId="2177B16E" w14:textId="77777777" w:rsidR="00C245DC" w:rsidRDefault="00C245DC" w:rsidP="00AC3E1E">
          <w:r>
            <w:fldChar w:fldCharType="end"/>
          </w:r>
        </w:p>
      </w:sdtContent>
    </w:sdt>
    <w:p w14:paraId="07DE99F6" w14:textId="77777777" w:rsidR="00F248E8" w:rsidRPr="006C47C5" w:rsidRDefault="00F248E8" w:rsidP="00AC3E1E">
      <w:pPr>
        <w:sectPr w:rsidR="00F248E8" w:rsidRPr="006C47C5" w:rsidSect="00CA7960">
          <w:footerReference w:type="default" r:id="rId12"/>
          <w:pgSz w:w="11907" w:h="16839" w:code="9"/>
          <w:pgMar w:top="2520" w:right="1512" w:bottom="1800" w:left="1512" w:header="1080" w:footer="709" w:gutter="0"/>
          <w:pgNumType w:start="0"/>
          <w:cols w:space="720"/>
          <w:titlePg/>
          <w:docGrid w:linePitch="360"/>
        </w:sectPr>
      </w:pPr>
    </w:p>
    <w:p w14:paraId="01C53369" w14:textId="77777777" w:rsidR="00C245DC" w:rsidRPr="00C245DC" w:rsidRDefault="00C245DC" w:rsidP="00AC3E1E">
      <w:pPr>
        <w:pStyle w:val="berschrift1"/>
      </w:pPr>
      <w:bookmarkStart w:id="0" w:name="_Toc504813728"/>
      <w:r>
        <w:lastRenderedPageBreak/>
        <w:t>Vorwort</w:t>
      </w:r>
      <w:bookmarkEnd w:id="0"/>
    </w:p>
    <w:p w14:paraId="0BB7E10F" w14:textId="57481367" w:rsidR="00B32540" w:rsidRDefault="00781410" w:rsidP="00AC3E1E">
      <w:pPr>
        <w:pStyle w:val="Firmeninfos"/>
      </w:pPr>
      <w:r>
        <w:t>V</w:t>
      </w:r>
      <w:r w:rsidR="00B32540">
        <w:t>orgestellt wird</w:t>
      </w:r>
      <w:r>
        <w:t xml:space="preserve"> in diesem Projekt </w:t>
      </w:r>
      <w:r w:rsidR="00B32540">
        <w:t>der EmuPi</w:t>
      </w:r>
      <w:r w:rsidR="00FB4E7E">
        <w:t>.</w:t>
      </w:r>
      <w:r>
        <w:t xml:space="preserve"> Der Projektname „EmuPi“ entstand durch die Zusammensetzung aus Emulation und dem Raspberry Pi. Daraus folgte auch das Logo dem Emu</w:t>
      </w:r>
    </w:p>
    <w:p w14:paraId="5162673C" w14:textId="6166D45E" w:rsidR="00FB4E7E" w:rsidRDefault="00C245DC" w:rsidP="00AC3E1E">
      <w:pPr>
        <w:pStyle w:val="Firmeninfos"/>
      </w:pPr>
      <w:r>
        <w:t xml:space="preserve">Der EmuPi ist eine auf dem Raspberry Pi </w:t>
      </w:r>
      <w:r w:rsidR="00781410">
        <w:t>Zero basierendes Handheld Konsole</w:t>
      </w:r>
      <w:r>
        <w:t xml:space="preserve">, welches mit der „Recalbox“-Oberfläche eine anwenderfreundliche Bedienung </w:t>
      </w:r>
      <w:r w:rsidR="00CD4A92">
        <w:t>ermöglicht.</w:t>
      </w:r>
      <w:r w:rsidR="00CD4A92">
        <w:rPr>
          <w:color w:val="FF0000"/>
        </w:rPr>
        <w:t xml:space="preserve"> </w:t>
      </w:r>
      <w:r w:rsidR="00781410">
        <w:rPr>
          <w:color w:val="FF0000"/>
        </w:rPr>
        <w:t xml:space="preserve"> </w:t>
      </w:r>
      <w:r w:rsidR="00CD4A92">
        <w:rPr>
          <w:color w:val="FF0000"/>
        </w:rPr>
        <w:br/>
      </w:r>
      <w:r w:rsidR="00781410">
        <w:t>Das Gehäuse des EmuPi ist aus Holz zusammengesetzt worden. Beim Design haben wir uns am Nintendo 2DS orientiert</w:t>
      </w:r>
      <w:r w:rsidR="00FB4E7E">
        <w:t>.</w:t>
      </w:r>
      <w:r w:rsidR="00C003BF">
        <w:br/>
      </w:r>
    </w:p>
    <w:p w14:paraId="328099AE" w14:textId="0C933F0B" w:rsidR="007D79D8" w:rsidRDefault="007D79D8" w:rsidP="00AC3E1E">
      <w:pPr>
        <w:pStyle w:val="Firmeninfos"/>
      </w:pPr>
      <w:r>
        <w:t xml:space="preserve">Die Stromversorgung erfolgt über dem integrierten Lithium-Polymer Akku, welcher über </w:t>
      </w:r>
      <w:r w:rsidR="00C003BF">
        <w:t>Mikro-USB geladen werden kann</w:t>
      </w:r>
      <w:r>
        <w:t xml:space="preserve">. </w:t>
      </w:r>
      <w:r w:rsidR="00C003BF">
        <w:br/>
      </w:r>
      <w:r w:rsidR="00CD4A92">
        <w:t xml:space="preserve">Die Ausgabe von Tonsignalen ist entweder über die integrierten Lautsprecher oder </w:t>
      </w:r>
      <w:r w:rsidR="00E165A6">
        <w:t xml:space="preserve">den </w:t>
      </w:r>
      <w:r w:rsidR="00E165A6" w:rsidRPr="00E165A6">
        <w:t>integrieren</w:t>
      </w:r>
      <w:r w:rsidR="00E165A6">
        <w:t xml:space="preserve"> Klinkenanschluss</w:t>
      </w:r>
      <w:r w:rsidR="00CD4A92">
        <w:t xml:space="preserve"> </w:t>
      </w:r>
      <w:r w:rsidR="00E165A6">
        <w:t>des Systems möglich</w:t>
      </w:r>
      <w:r w:rsidR="00CD4A92">
        <w:t xml:space="preserve">. </w:t>
      </w:r>
      <w:r>
        <w:t xml:space="preserve"> </w:t>
      </w:r>
    </w:p>
    <w:p w14:paraId="7EAC7E26" w14:textId="79682CC3" w:rsidR="00CD4A92" w:rsidRDefault="00CD4A92" w:rsidP="00AC3E1E">
      <w:pPr>
        <w:pStyle w:val="Firmeninfos"/>
      </w:pPr>
    </w:p>
    <w:p w14:paraId="3A707739" w14:textId="6D79D6DF" w:rsidR="007D79D8" w:rsidRDefault="006276A2" w:rsidP="00AC3E1E">
      <w:pPr>
        <w:pStyle w:val="Firmeninfos"/>
      </w:pPr>
      <w:r>
        <w:t xml:space="preserve">Da jeder von uns gerne Videospiele spielt, haben wir uns entschiedenen eine eigene Handheld Konsole zu bauen und ein Retrospiel zu programmieren. Dieses Spiel wird eine politische und satirische </w:t>
      </w:r>
      <w:r w:rsidR="00FA2433">
        <w:t>Lage wiederspiegeln</w:t>
      </w:r>
      <w:r w:rsidR="00115D6F">
        <w:t xml:space="preserve"> in der Form vom Bomberman.</w:t>
      </w:r>
      <w:r w:rsidR="00781410">
        <w:t xml:space="preserve"> Grundlage für die Version für das Spiel ist Java Swing und die AWT Bibliotheken.</w:t>
      </w:r>
      <w:r w:rsidR="00115D6F">
        <w:br/>
        <w:t>Unter anderem sollen auch</w:t>
      </w:r>
      <w:r w:rsidR="006A3E29">
        <w:t xml:space="preserve"> beliebte alte Retrospiele auf der Konsole spielbar sein. </w:t>
      </w:r>
    </w:p>
    <w:p w14:paraId="079A87DF" w14:textId="77777777" w:rsidR="00AC3E1E" w:rsidRDefault="00AC3E1E" w:rsidP="00AC3E1E">
      <w:pPr>
        <w:pStyle w:val="Firmeninfos"/>
      </w:pPr>
    </w:p>
    <w:p w14:paraId="4E5B3866" w14:textId="5432FC95" w:rsidR="00AC3E1E" w:rsidRDefault="00AC3E1E" w:rsidP="00AC3E1E">
      <w:pPr>
        <w:pStyle w:val="Firmeninfos"/>
      </w:pPr>
    </w:p>
    <w:p w14:paraId="4310C488" w14:textId="77777777" w:rsidR="001B1770" w:rsidRDefault="001B1770" w:rsidP="00AC3E1E">
      <w:pPr>
        <w:pStyle w:val="Firmeninfos"/>
      </w:pPr>
    </w:p>
    <w:p w14:paraId="1C8F7859" w14:textId="77777777" w:rsidR="00AC3E1E" w:rsidRDefault="00AC3E1E" w:rsidP="00AC3E1E">
      <w:pPr>
        <w:pStyle w:val="Firmeninfos"/>
      </w:pPr>
    </w:p>
    <w:p w14:paraId="4708B943" w14:textId="77777777" w:rsidR="00AC3E1E" w:rsidRDefault="00AC3E1E" w:rsidP="00AC3E1E">
      <w:pPr>
        <w:pStyle w:val="Firmeninfos"/>
      </w:pPr>
    </w:p>
    <w:p w14:paraId="34B80B65" w14:textId="77777777" w:rsidR="00AC3E1E" w:rsidRDefault="00AC3E1E" w:rsidP="00AC3E1E">
      <w:pPr>
        <w:pStyle w:val="Firmeninfos"/>
      </w:pPr>
    </w:p>
    <w:p w14:paraId="1399E32F" w14:textId="77777777" w:rsidR="00AC3E1E" w:rsidRDefault="00AC3E1E" w:rsidP="00AC3E1E">
      <w:pPr>
        <w:pStyle w:val="Firmeninfos"/>
      </w:pPr>
    </w:p>
    <w:p w14:paraId="11AD2C1D" w14:textId="77777777" w:rsidR="00AC3E1E" w:rsidRDefault="00AC3E1E" w:rsidP="00AC3E1E">
      <w:pPr>
        <w:pStyle w:val="Firmeninfos"/>
      </w:pPr>
    </w:p>
    <w:p w14:paraId="3B820431" w14:textId="77777777" w:rsidR="00AC3E1E" w:rsidRDefault="00AC3E1E" w:rsidP="00AC3E1E">
      <w:pPr>
        <w:pStyle w:val="Firmeninfos"/>
      </w:pPr>
    </w:p>
    <w:p w14:paraId="05E7935C" w14:textId="77777777" w:rsidR="00AC3E1E" w:rsidRDefault="00AC3E1E" w:rsidP="00AC3E1E">
      <w:pPr>
        <w:pStyle w:val="Firmeninfos"/>
      </w:pPr>
    </w:p>
    <w:p w14:paraId="3FCB50AB" w14:textId="77777777" w:rsidR="00832E9C" w:rsidRDefault="00832E9C" w:rsidP="00832E9C">
      <w:pPr>
        <w:pStyle w:val="berschrift1"/>
      </w:pPr>
      <w:r>
        <w:lastRenderedPageBreak/>
        <w:t>Entwicklerdokumentation</w:t>
      </w:r>
    </w:p>
    <w:p w14:paraId="200CF5CF" w14:textId="0490EEE5" w:rsidR="00AC3E1E" w:rsidRDefault="00832E9C" w:rsidP="00AC3E1E">
      <w:pPr>
        <w:pStyle w:val="Firmeninfos"/>
      </w:pPr>
      <w:r>
        <w:t>In der Entwicklerdokumentation werden unter anderem die benutzen Software vorge</w:t>
      </w:r>
      <w:r w:rsidR="00983218">
        <w:t xml:space="preserve">stellt und erläutert, warum </w:t>
      </w:r>
      <w:r w:rsidR="00E01DD3">
        <w:t>diese benutzt wurden</w:t>
      </w:r>
      <w:r>
        <w:t>.</w:t>
      </w:r>
    </w:p>
    <w:p w14:paraId="2C3EC152" w14:textId="77777777" w:rsidR="00AC3E1E" w:rsidRDefault="00AC3E1E" w:rsidP="00AC3E1E">
      <w:pPr>
        <w:pStyle w:val="Firmeninfos"/>
      </w:pPr>
    </w:p>
    <w:p w14:paraId="7E8B2653" w14:textId="77777777" w:rsidR="00AC3E1E" w:rsidRDefault="00AC3E1E" w:rsidP="00AC3E1E">
      <w:pPr>
        <w:pStyle w:val="Firmeninfos"/>
      </w:pPr>
    </w:p>
    <w:p w14:paraId="3B4A3F8E" w14:textId="77777777" w:rsidR="00AC3E1E" w:rsidRDefault="00AC3E1E" w:rsidP="00AC3E1E">
      <w:pPr>
        <w:pStyle w:val="Firmeninfos"/>
      </w:pPr>
    </w:p>
    <w:p w14:paraId="2A74F8BD" w14:textId="77777777" w:rsidR="00AC3E1E" w:rsidRDefault="00AC3E1E" w:rsidP="00AC3E1E">
      <w:pPr>
        <w:pStyle w:val="berschrift1"/>
      </w:pPr>
      <w:bookmarkStart w:id="1" w:name="_Toc504813729"/>
      <w:r>
        <w:lastRenderedPageBreak/>
        <w:t>Entwicklerdokumentation</w:t>
      </w:r>
      <w:bookmarkEnd w:id="1"/>
    </w:p>
    <w:p w14:paraId="64772F71" w14:textId="778A46BA" w:rsidR="00AC3E1E" w:rsidRDefault="00AC3E1E" w:rsidP="00AC3E1E">
      <w:pPr>
        <w:pStyle w:val="berschrift2"/>
      </w:pPr>
      <w:bookmarkStart w:id="2" w:name="_Toc504813730"/>
      <w:r>
        <w:t>Netbeans</w:t>
      </w:r>
      <w:bookmarkEnd w:id="2"/>
      <w:r w:rsidR="00CD6BF5">
        <w:t xml:space="preserve"> IDE</w:t>
      </w:r>
    </w:p>
    <w:p w14:paraId="4B63F883" w14:textId="1FA22E00" w:rsidR="00AC3E1E" w:rsidRDefault="00AC3E1E" w:rsidP="00AC3E1E"/>
    <w:p w14:paraId="2BCB7637" w14:textId="3319C342" w:rsidR="003C53D8" w:rsidRPr="00270449" w:rsidRDefault="003C53D8" w:rsidP="005B3D16">
      <w:r w:rsidRPr="00270449">
        <w:rPr>
          <w:shd w:val="clear" w:color="auto" w:fill="FFFFFF"/>
        </w:rPr>
        <w:t>Die </w:t>
      </w:r>
      <w:r w:rsidR="005B3D16">
        <w:rPr>
          <w:shd w:val="clear" w:color="auto" w:fill="FFFFFF"/>
        </w:rPr>
        <w:t>Netbeans IDE</w:t>
      </w:r>
      <w:r w:rsidRPr="00270449">
        <w:rPr>
          <w:color w:val="auto"/>
          <w:shd w:val="clear" w:color="auto" w:fill="FFFFFF"/>
        </w:rPr>
        <w:t> </w:t>
      </w:r>
      <w:r w:rsidR="005B3D16">
        <w:rPr>
          <w:shd w:val="clear" w:color="auto" w:fill="FFFFFF"/>
        </w:rPr>
        <w:t>ist eine</w:t>
      </w:r>
      <w:r w:rsidR="00270449">
        <w:rPr>
          <w:shd w:val="clear" w:color="auto" w:fill="FFFFFF"/>
        </w:rPr>
        <w:t xml:space="preserve"> Entwicklungsumgebung. </w:t>
      </w:r>
      <w:r w:rsidR="00270449">
        <w:rPr>
          <w:shd w:val="clear" w:color="auto" w:fill="FFFFFF"/>
        </w:rPr>
        <w:br/>
        <w:t>E</w:t>
      </w:r>
      <w:r w:rsidRPr="00270449">
        <w:rPr>
          <w:shd w:val="clear" w:color="auto" w:fill="FFFFFF"/>
        </w:rPr>
        <w:t xml:space="preserve">in Werkzeug für Programmierer, um Programme zu schreiben, zu kompilieren, zu testen, zu debuggen, zu profilieren, und bereitzustellen. </w:t>
      </w:r>
      <w:r w:rsidR="00270449">
        <w:rPr>
          <w:shd w:val="clear" w:color="auto" w:fill="FFFFFF"/>
        </w:rPr>
        <w:br/>
        <w:t>S</w:t>
      </w:r>
      <w:r w:rsidR="00E422DC">
        <w:rPr>
          <w:shd w:val="clear" w:color="auto" w:fill="FFFFFF"/>
        </w:rPr>
        <w:t>ie ist in Java geschrieben, jedoch unterstützt sie</w:t>
      </w:r>
      <w:r w:rsidRPr="00270449">
        <w:rPr>
          <w:shd w:val="clear" w:color="auto" w:fill="FFFFFF"/>
        </w:rPr>
        <w:t xml:space="preserve"> jede</w:t>
      </w:r>
      <w:r w:rsidR="00270449">
        <w:rPr>
          <w:shd w:val="clear" w:color="auto" w:fill="FFFFFF"/>
        </w:rPr>
        <w:t xml:space="preserve"> andere</w:t>
      </w:r>
      <w:r w:rsidRPr="00270449">
        <w:rPr>
          <w:shd w:val="clear" w:color="auto" w:fill="FFFFFF"/>
        </w:rPr>
        <w:t xml:space="preserve"> Programmiersprache</w:t>
      </w:r>
      <w:r w:rsidR="00270449" w:rsidRPr="00270449">
        <w:rPr>
          <w:shd w:val="clear" w:color="auto" w:fill="FFFFFF"/>
        </w:rPr>
        <w:t xml:space="preserve">. </w:t>
      </w:r>
      <w:r w:rsidR="00270449">
        <w:rPr>
          <w:shd w:val="clear" w:color="auto" w:fill="FFFFFF"/>
        </w:rPr>
        <w:br/>
        <w:t xml:space="preserve">Sie ist </w:t>
      </w:r>
      <w:r w:rsidR="00270449" w:rsidRPr="00270449">
        <w:rPr>
          <w:shd w:val="clear" w:color="auto" w:fill="FFFFFF"/>
        </w:rPr>
        <w:t>ein kostenloses Produkt ohne Nutzungsbeschränkungen.</w:t>
      </w:r>
    </w:p>
    <w:p w14:paraId="55419A19" w14:textId="77777777" w:rsidR="00AC3E1E" w:rsidRDefault="00AC3E1E" w:rsidP="00AC3E1E"/>
    <w:p w14:paraId="50C1891F" w14:textId="77777777" w:rsidR="00AC3E1E" w:rsidRDefault="00AC3E1E" w:rsidP="00AC3E1E"/>
    <w:p w14:paraId="2BB65483" w14:textId="77777777" w:rsidR="00AC3E1E" w:rsidRDefault="00AC3E1E" w:rsidP="00AC3E1E"/>
    <w:p w14:paraId="0CD4EECC" w14:textId="77777777" w:rsidR="00AC3E1E" w:rsidRDefault="00AC3E1E" w:rsidP="00AC3E1E"/>
    <w:p w14:paraId="5FD9CD57" w14:textId="77777777" w:rsidR="00AC3E1E" w:rsidRDefault="00AC3E1E" w:rsidP="00AC3E1E"/>
    <w:p w14:paraId="41A77C84" w14:textId="77777777" w:rsidR="00AC3E1E" w:rsidRDefault="00AC3E1E" w:rsidP="00AC3E1E"/>
    <w:p w14:paraId="51609BBC" w14:textId="77777777" w:rsidR="00AC3E1E" w:rsidRDefault="00AC3E1E" w:rsidP="00AC3E1E"/>
    <w:p w14:paraId="02435597" w14:textId="77777777" w:rsidR="00AC3E1E" w:rsidRDefault="00AC3E1E" w:rsidP="00AC3E1E"/>
    <w:p w14:paraId="6C37309C" w14:textId="77777777" w:rsidR="00AC3E1E" w:rsidRDefault="00AC3E1E" w:rsidP="00AC3E1E"/>
    <w:p w14:paraId="1C50B7B4" w14:textId="77777777" w:rsidR="00AC3E1E" w:rsidRDefault="00AC3E1E" w:rsidP="00AC3E1E"/>
    <w:p w14:paraId="5FA43580" w14:textId="77777777" w:rsidR="00AC3E1E" w:rsidRDefault="00AC3E1E" w:rsidP="00AC3E1E"/>
    <w:p w14:paraId="39A569C9" w14:textId="77777777" w:rsidR="00AC3E1E" w:rsidRDefault="00AC3E1E" w:rsidP="00AC3E1E"/>
    <w:p w14:paraId="19D80848" w14:textId="77777777" w:rsidR="00AC3E1E" w:rsidRDefault="00AC3E1E" w:rsidP="00AC3E1E"/>
    <w:p w14:paraId="0FC277D8" w14:textId="77777777" w:rsidR="00AC3E1E" w:rsidRDefault="00AC3E1E" w:rsidP="00AC3E1E"/>
    <w:p w14:paraId="327C4A19" w14:textId="77777777" w:rsidR="00AC3E1E" w:rsidRDefault="00AC3E1E" w:rsidP="00AC3E1E"/>
    <w:p w14:paraId="65337680" w14:textId="77777777" w:rsidR="00AC3E1E" w:rsidRDefault="00AC3E1E" w:rsidP="00AC3E1E"/>
    <w:p w14:paraId="0255E90A" w14:textId="77777777" w:rsidR="00AC3E1E" w:rsidRDefault="00AC3E1E" w:rsidP="00AC3E1E"/>
    <w:p w14:paraId="34D9E49F" w14:textId="77777777" w:rsidR="00AC3E1E" w:rsidRDefault="00AC3E1E" w:rsidP="00AC3E1E"/>
    <w:p w14:paraId="26248640" w14:textId="77777777" w:rsidR="00AC3E1E" w:rsidRDefault="00AC3E1E" w:rsidP="00AC3E1E"/>
    <w:p w14:paraId="623F119A" w14:textId="77777777" w:rsidR="00AC3E1E" w:rsidRDefault="00AC3E1E" w:rsidP="00AC3E1E">
      <w:pPr>
        <w:pStyle w:val="berschrift2"/>
      </w:pPr>
      <w:bookmarkStart w:id="3" w:name="_Toc504813731"/>
      <w:r>
        <w:t>Das Spiel</w:t>
      </w:r>
      <w:bookmarkEnd w:id="3"/>
    </w:p>
    <w:p w14:paraId="28931E4F" w14:textId="77777777" w:rsidR="00AC3E1E" w:rsidRDefault="00AC3E1E" w:rsidP="00AC3E1E"/>
    <w:p w14:paraId="2EFE7C9D" w14:textId="77777777" w:rsidR="00AC3E1E" w:rsidRDefault="00AC3E1E" w:rsidP="00AC3E1E"/>
    <w:p w14:paraId="73FF6A8C" w14:textId="77777777" w:rsidR="00AC3E1E" w:rsidRDefault="00AC3E1E" w:rsidP="00AC3E1E"/>
    <w:p w14:paraId="28A7830F" w14:textId="77777777" w:rsidR="00AC3E1E" w:rsidRDefault="00AC3E1E" w:rsidP="00AC3E1E"/>
    <w:p w14:paraId="3D5B9637" w14:textId="77777777" w:rsidR="00AC3E1E" w:rsidRDefault="00AC3E1E" w:rsidP="00AC3E1E"/>
    <w:p w14:paraId="7D9E858E" w14:textId="77777777" w:rsidR="00AC3E1E" w:rsidRDefault="00AC3E1E" w:rsidP="00AC3E1E"/>
    <w:p w14:paraId="4576A706" w14:textId="77777777" w:rsidR="00AC3E1E" w:rsidRDefault="00AC3E1E" w:rsidP="00AC3E1E"/>
    <w:p w14:paraId="73F2768E" w14:textId="77777777" w:rsidR="00AC3E1E" w:rsidRDefault="00AC3E1E" w:rsidP="00AC3E1E"/>
    <w:p w14:paraId="37BB1C93" w14:textId="77777777" w:rsidR="00AC3E1E" w:rsidRDefault="00AC3E1E" w:rsidP="00AC3E1E"/>
    <w:p w14:paraId="2043F7F7" w14:textId="77777777" w:rsidR="00AC3E1E" w:rsidRDefault="00AC3E1E" w:rsidP="00AC3E1E"/>
    <w:p w14:paraId="6A8C79EC" w14:textId="77777777" w:rsidR="00AC3E1E" w:rsidRDefault="00AC3E1E" w:rsidP="00AC3E1E"/>
    <w:p w14:paraId="2A2E3F9B" w14:textId="77777777" w:rsidR="00AC3E1E" w:rsidRDefault="00AC3E1E" w:rsidP="00AC3E1E"/>
    <w:p w14:paraId="4B4AF43A" w14:textId="77777777" w:rsidR="00AC3E1E" w:rsidRDefault="00AC3E1E" w:rsidP="00AC3E1E"/>
    <w:p w14:paraId="15882386" w14:textId="77777777" w:rsidR="00AC3E1E" w:rsidRDefault="00AC3E1E" w:rsidP="00AC3E1E"/>
    <w:p w14:paraId="22C785FA" w14:textId="77777777" w:rsidR="00AC3E1E" w:rsidRDefault="00AC3E1E" w:rsidP="00AC3E1E"/>
    <w:p w14:paraId="5B6B876F" w14:textId="77777777" w:rsidR="00AC3E1E" w:rsidRDefault="00AC3E1E" w:rsidP="00AC3E1E"/>
    <w:p w14:paraId="47378F55" w14:textId="77777777" w:rsidR="00AC3E1E" w:rsidRDefault="00AC3E1E" w:rsidP="00AC3E1E"/>
    <w:p w14:paraId="398279D5" w14:textId="77777777" w:rsidR="00AC3E1E" w:rsidRDefault="00AC3E1E" w:rsidP="00AC3E1E"/>
    <w:p w14:paraId="5D88C4EE" w14:textId="77777777" w:rsidR="00AC3E1E" w:rsidRDefault="00AC3E1E" w:rsidP="00AC3E1E"/>
    <w:p w14:paraId="62F7D585" w14:textId="77777777" w:rsidR="00AC3E1E" w:rsidRDefault="00AC3E1E" w:rsidP="00AC3E1E"/>
    <w:p w14:paraId="58C74135" w14:textId="77777777" w:rsidR="00AC3E1E" w:rsidRDefault="00AC3E1E" w:rsidP="00AC3E1E"/>
    <w:p w14:paraId="6F1D6BB0" w14:textId="77777777" w:rsidR="00AC3E1E" w:rsidRDefault="00AC3E1E" w:rsidP="00AC3E1E"/>
    <w:p w14:paraId="56B92C2F" w14:textId="1721C3CE" w:rsidR="00AC3E1E" w:rsidRDefault="00AC3E1E" w:rsidP="00AC3E1E">
      <w:pPr>
        <w:pStyle w:val="berschrift2"/>
      </w:pPr>
      <w:bookmarkStart w:id="4" w:name="_Toc504813732"/>
      <w:r>
        <w:t>Raspberry Pi</w:t>
      </w:r>
      <w:bookmarkEnd w:id="4"/>
      <w:r w:rsidR="00E422DC">
        <w:t xml:space="preserve"> ZERO</w:t>
      </w:r>
    </w:p>
    <w:p w14:paraId="18E0DA9F" w14:textId="74805577" w:rsidR="00AC3E1E" w:rsidRDefault="00AC3E1E" w:rsidP="00AC3E1E"/>
    <w:p w14:paraId="17AA3546" w14:textId="476EFD0A" w:rsidR="002B2225" w:rsidRDefault="009D11D6" w:rsidP="00AC3E1E">
      <w:r>
        <w:t xml:space="preserve">Ein Raspberry Pi ist ein super kleiner, kostengünstiger Computer. </w:t>
      </w:r>
      <w:r>
        <w:br/>
        <w:t xml:space="preserve">Mit ihnen kann man programmieren. </w:t>
      </w:r>
      <w:r w:rsidR="002B2225">
        <w:br/>
        <w:t>Man kann unteranderem mit dem Pi einen nicht smart TVs fähigen Fernseher smart TV</w:t>
      </w:r>
      <w:r w:rsidR="0074522A">
        <w:t>s fähig machen, alte</w:t>
      </w:r>
      <w:r w:rsidR="002B2225">
        <w:t xml:space="preserve"> Filme</w:t>
      </w:r>
      <w:r w:rsidR="00503AB5">
        <w:t xml:space="preserve"> digitalisieren</w:t>
      </w:r>
      <w:r w:rsidR="002B2225">
        <w:t xml:space="preserve">, smart Home </w:t>
      </w:r>
      <w:r w:rsidR="007533BA">
        <w:t>Funktionen</w:t>
      </w:r>
      <w:r w:rsidR="002B2225">
        <w:t xml:space="preserve"> programmieren oder auch einen kleinen Roboter erstellen. Dem Ra</w:t>
      </w:r>
      <w:r w:rsidR="001403CE">
        <w:t xml:space="preserve">spberry Pi sind bei </w:t>
      </w:r>
      <w:r w:rsidR="007533BA">
        <w:t>den Anwendungen</w:t>
      </w:r>
      <w:r w:rsidR="001403CE">
        <w:t xml:space="preserve"> keine Grenzen gesetzt.</w:t>
      </w:r>
    </w:p>
    <w:p w14:paraId="609E6485" w14:textId="77777777" w:rsidR="00AC3E1E" w:rsidRDefault="00AC3E1E" w:rsidP="00AC3E1E"/>
    <w:p w14:paraId="37832526" w14:textId="77777777" w:rsidR="00AC3E1E" w:rsidRDefault="00AC3E1E" w:rsidP="00AC3E1E"/>
    <w:p w14:paraId="3D34ECAF" w14:textId="77777777" w:rsidR="00AC3E1E" w:rsidRDefault="00AC3E1E" w:rsidP="00AC3E1E"/>
    <w:p w14:paraId="3268D329" w14:textId="77777777" w:rsidR="00AC3E1E" w:rsidRDefault="00AC3E1E" w:rsidP="00AC3E1E"/>
    <w:p w14:paraId="7A79A0B6" w14:textId="77777777" w:rsidR="00AC3E1E" w:rsidRDefault="00AC3E1E" w:rsidP="00AC3E1E"/>
    <w:p w14:paraId="271757A3" w14:textId="77777777" w:rsidR="00AC3E1E" w:rsidRDefault="00AC3E1E" w:rsidP="00AC3E1E"/>
    <w:p w14:paraId="4589C2E2" w14:textId="77777777" w:rsidR="00AC3E1E" w:rsidRDefault="00AC3E1E" w:rsidP="00AC3E1E"/>
    <w:p w14:paraId="51063A8E" w14:textId="77777777" w:rsidR="00AC3E1E" w:rsidRDefault="00AC3E1E" w:rsidP="00AC3E1E"/>
    <w:p w14:paraId="77014D59" w14:textId="77777777" w:rsidR="00AC3E1E" w:rsidRDefault="00AC3E1E" w:rsidP="00AC3E1E"/>
    <w:p w14:paraId="08014187" w14:textId="77777777" w:rsidR="00AC3E1E" w:rsidRDefault="00AC3E1E" w:rsidP="00AC3E1E"/>
    <w:p w14:paraId="333B84A0" w14:textId="77777777" w:rsidR="00AC3E1E" w:rsidRDefault="00AC3E1E" w:rsidP="00AC3E1E"/>
    <w:p w14:paraId="0D5BCAE4" w14:textId="77777777" w:rsidR="00AC3E1E" w:rsidRDefault="00AC3E1E" w:rsidP="00AC3E1E">
      <w:pPr>
        <w:pStyle w:val="berschrift2"/>
      </w:pPr>
      <w:bookmarkStart w:id="5" w:name="_Toc504813733"/>
      <w:r>
        <w:lastRenderedPageBreak/>
        <w:t>Die Platinen</w:t>
      </w:r>
      <w:bookmarkEnd w:id="5"/>
    </w:p>
    <w:p w14:paraId="15833B5D" w14:textId="77777777" w:rsidR="00AC3E1E" w:rsidRDefault="00AC3E1E" w:rsidP="00AC3E1E"/>
    <w:p w14:paraId="66890A8B" w14:textId="77777777" w:rsidR="00AC3E1E" w:rsidRDefault="00AC3E1E" w:rsidP="00AC3E1E"/>
    <w:p w14:paraId="32665355" w14:textId="77777777" w:rsidR="00AC3E1E" w:rsidRDefault="00AC3E1E" w:rsidP="00AC3E1E"/>
    <w:p w14:paraId="1A97BFBE" w14:textId="77777777" w:rsidR="00AC3E1E" w:rsidRDefault="00AC3E1E" w:rsidP="00AC3E1E"/>
    <w:p w14:paraId="4AA3AA06" w14:textId="77777777" w:rsidR="00AC3E1E" w:rsidRDefault="00AC3E1E" w:rsidP="00AC3E1E"/>
    <w:p w14:paraId="03BE8565" w14:textId="77777777" w:rsidR="00AC3E1E" w:rsidRDefault="00AC3E1E" w:rsidP="00AC3E1E"/>
    <w:p w14:paraId="3F1025AB" w14:textId="77777777" w:rsidR="00AC3E1E" w:rsidRDefault="00AC3E1E" w:rsidP="00AC3E1E"/>
    <w:p w14:paraId="6981F0E1" w14:textId="77777777" w:rsidR="00AC3E1E" w:rsidRDefault="00AC3E1E" w:rsidP="00AC3E1E"/>
    <w:p w14:paraId="3902C6D3" w14:textId="77777777" w:rsidR="00AC3E1E" w:rsidRDefault="00AC3E1E" w:rsidP="00AC3E1E"/>
    <w:p w14:paraId="3A925363" w14:textId="77777777" w:rsidR="00AC3E1E" w:rsidRDefault="00AC3E1E" w:rsidP="00AC3E1E"/>
    <w:p w14:paraId="1A95C26D" w14:textId="77777777" w:rsidR="00AC3E1E" w:rsidRDefault="00AC3E1E" w:rsidP="00AC3E1E"/>
    <w:p w14:paraId="7E5091AE" w14:textId="77777777" w:rsidR="00AC3E1E" w:rsidRDefault="00AC3E1E" w:rsidP="00AC3E1E"/>
    <w:p w14:paraId="73F1C85A" w14:textId="77777777" w:rsidR="00AC3E1E" w:rsidRDefault="00AC3E1E" w:rsidP="00AC3E1E"/>
    <w:p w14:paraId="1DA0268C" w14:textId="77777777" w:rsidR="00AC3E1E" w:rsidRDefault="00AC3E1E" w:rsidP="00AC3E1E"/>
    <w:p w14:paraId="23F39A75" w14:textId="77777777" w:rsidR="00AC3E1E" w:rsidRDefault="00AC3E1E" w:rsidP="00AC3E1E"/>
    <w:p w14:paraId="53794CED" w14:textId="77777777" w:rsidR="00AC3E1E" w:rsidRDefault="00AC3E1E" w:rsidP="00AC3E1E"/>
    <w:p w14:paraId="6F88F271" w14:textId="77777777" w:rsidR="00AC3E1E" w:rsidRDefault="00AC3E1E" w:rsidP="00AC3E1E"/>
    <w:p w14:paraId="73C9CACA" w14:textId="77777777" w:rsidR="00AC3E1E" w:rsidRDefault="00AC3E1E" w:rsidP="00AC3E1E"/>
    <w:p w14:paraId="1F759D66" w14:textId="77777777" w:rsidR="00AC3E1E" w:rsidRDefault="00AC3E1E" w:rsidP="00AC3E1E"/>
    <w:p w14:paraId="7E2408D3" w14:textId="77777777" w:rsidR="00AC3E1E" w:rsidRDefault="00AC3E1E" w:rsidP="00AC3E1E"/>
    <w:p w14:paraId="47737E63" w14:textId="77777777" w:rsidR="00AC3E1E" w:rsidRDefault="00AC3E1E" w:rsidP="00AC3E1E"/>
    <w:p w14:paraId="34C47FFF" w14:textId="77777777" w:rsidR="00AC3E1E" w:rsidRDefault="00AC3E1E" w:rsidP="00AC3E1E"/>
    <w:p w14:paraId="716F1FEB" w14:textId="77777777" w:rsidR="00AC3E1E" w:rsidRDefault="00AC3E1E" w:rsidP="00AC3E1E">
      <w:pPr>
        <w:pStyle w:val="berschrift1"/>
      </w:pPr>
      <w:bookmarkStart w:id="6" w:name="_Toc504813734"/>
      <w:r>
        <w:lastRenderedPageBreak/>
        <w:t>Stückliste</w:t>
      </w:r>
      <w:bookmarkEnd w:id="6"/>
    </w:p>
    <w:p w14:paraId="4F2862BF" w14:textId="77777777" w:rsidR="00AC3E1E" w:rsidRDefault="00AC3E1E" w:rsidP="00AC3E1E"/>
    <w:p w14:paraId="5B611446" w14:textId="77777777" w:rsidR="00AC3E1E" w:rsidRDefault="00AC3E1E" w:rsidP="00AC3E1E"/>
    <w:p w14:paraId="3653A7EF" w14:textId="77777777" w:rsidR="00AC3E1E" w:rsidRDefault="00AC3E1E" w:rsidP="00AC3E1E"/>
    <w:p w14:paraId="425E41E2" w14:textId="77777777" w:rsidR="00AC3E1E" w:rsidRDefault="00AC3E1E" w:rsidP="00AC3E1E"/>
    <w:p w14:paraId="35124E93" w14:textId="77777777" w:rsidR="00AC3E1E" w:rsidRDefault="00AC3E1E" w:rsidP="00AC3E1E"/>
    <w:p w14:paraId="1A5D1E38" w14:textId="77777777" w:rsidR="00AC3E1E" w:rsidRDefault="00AC3E1E" w:rsidP="00AC3E1E"/>
    <w:p w14:paraId="015D0265" w14:textId="77777777" w:rsidR="00AC3E1E" w:rsidRDefault="00AC3E1E" w:rsidP="00AC3E1E"/>
    <w:p w14:paraId="68318B12" w14:textId="77777777" w:rsidR="00AC3E1E" w:rsidRDefault="00AC3E1E" w:rsidP="00AC3E1E"/>
    <w:p w14:paraId="4FB11C16" w14:textId="77777777" w:rsidR="00AC3E1E" w:rsidRDefault="00AC3E1E" w:rsidP="00AC3E1E"/>
    <w:p w14:paraId="588F6889" w14:textId="77777777" w:rsidR="00AC3E1E" w:rsidRDefault="00AC3E1E" w:rsidP="00AC3E1E"/>
    <w:p w14:paraId="10AA22DE" w14:textId="77777777" w:rsidR="00AC3E1E" w:rsidRDefault="00AC3E1E" w:rsidP="00AC3E1E"/>
    <w:p w14:paraId="6A0862FB" w14:textId="77777777" w:rsidR="00AC3E1E" w:rsidRDefault="00AC3E1E" w:rsidP="00AC3E1E"/>
    <w:p w14:paraId="5ECA2A32" w14:textId="77777777" w:rsidR="00AC3E1E" w:rsidRDefault="00AC3E1E" w:rsidP="00AC3E1E"/>
    <w:p w14:paraId="0CC1B967" w14:textId="77777777" w:rsidR="00AC3E1E" w:rsidRDefault="00AC3E1E" w:rsidP="00AC3E1E"/>
    <w:p w14:paraId="7EF253D8" w14:textId="77777777" w:rsidR="00AC3E1E" w:rsidRDefault="00AC3E1E" w:rsidP="00AC3E1E"/>
    <w:p w14:paraId="318784D9" w14:textId="77777777" w:rsidR="00AC3E1E" w:rsidRDefault="00AC3E1E" w:rsidP="00AC3E1E"/>
    <w:p w14:paraId="37004A94" w14:textId="77777777" w:rsidR="00AC3E1E" w:rsidRDefault="00AC3E1E" w:rsidP="00AC3E1E"/>
    <w:p w14:paraId="2139F020" w14:textId="77777777" w:rsidR="00AC3E1E" w:rsidRDefault="00AC3E1E" w:rsidP="00AC3E1E"/>
    <w:p w14:paraId="46BDC5BB" w14:textId="77777777" w:rsidR="00AC3E1E" w:rsidRDefault="00AC3E1E" w:rsidP="00AC3E1E"/>
    <w:p w14:paraId="7957630F" w14:textId="77777777" w:rsidR="00AC3E1E" w:rsidRDefault="00AC3E1E" w:rsidP="00AC3E1E"/>
    <w:p w14:paraId="28802545" w14:textId="77777777" w:rsidR="00AC3E1E" w:rsidRDefault="00AC3E1E" w:rsidP="00AC3E1E"/>
    <w:p w14:paraId="5722946B" w14:textId="77777777" w:rsidR="00AC3E1E" w:rsidRDefault="00AC3E1E" w:rsidP="00AC3E1E">
      <w:pPr>
        <w:pStyle w:val="berschrift1"/>
      </w:pPr>
      <w:bookmarkStart w:id="7" w:name="_Toc504813735"/>
      <w:r>
        <w:lastRenderedPageBreak/>
        <w:t>Projektdokumentation</w:t>
      </w:r>
      <w:bookmarkEnd w:id="7"/>
    </w:p>
    <w:p w14:paraId="64A4AA3B" w14:textId="7A9A97D3" w:rsidR="00AC3E1E" w:rsidRDefault="00C90593" w:rsidP="00AC3E1E">
      <w:r>
        <w:t>1. Woche</w:t>
      </w:r>
    </w:p>
    <w:p w14:paraId="1C237FB7" w14:textId="596A4781" w:rsidR="00AC3E1E" w:rsidRDefault="00BC1376" w:rsidP="00AC3E1E">
      <w:r>
        <w:t>Am ersten Tag wurde eine Projektbesprechung durchgeführt. Mit dem Inhalt, wer macht was und</w:t>
      </w:r>
      <w:r w:rsidR="005259A6">
        <w:t xml:space="preserve"> einige Technische grundlegende </w:t>
      </w:r>
      <w:r>
        <w:t>Informationen</w:t>
      </w:r>
      <w:r w:rsidR="005259A6">
        <w:t xml:space="preserve"> übermittelt.</w:t>
      </w:r>
      <w:r>
        <w:br/>
      </w:r>
      <w:r w:rsidR="005259A6">
        <w:t>E</w:t>
      </w:r>
      <w:r w:rsidR="004762A0">
        <w:t xml:space="preserve">inzelne </w:t>
      </w:r>
      <w:r>
        <w:t xml:space="preserve">Materialien mussten noch </w:t>
      </w:r>
      <w:r w:rsidR="005259A6">
        <w:t>nach</w:t>
      </w:r>
      <w:r w:rsidR="004762A0">
        <w:t>gekauft werden.</w:t>
      </w:r>
    </w:p>
    <w:p w14:paraId="4AF15474" w14:textId="162DA31F" w:rsidR="00193333" w:rsidRDefault="00C90593" w:rsidP="00AC3E1E">
      <w:r>
        <w:t>Das Einrichten der Computer</w:t>
      </w:r>
      <w:r w:rsidR="00000B6E">
        <w:t xml:space="preserve"> stand</w:t>
      </w:r>
      <w:r>
        <w:t xml:space="preserve"> an der ersten Stelle.</w:t>
      </w:r>
      <w:r>
        <w:br/>
        <w:t xml:space="preserve">Geplant war es Eclipse und libGDX </w:t>
      </w:r>
      <w:r w:rsidR="00000B6E">
        <w:t>auf jeden von uns genutzten</w:t>
      </w:r>
      <w:r>
        <w:t xml:space="preserve"> Arbeitsplatz einzurichten.</w:t>
      </w:r>
      <w:r>
        <w:br/>
        <w:t xml:space="preserve">Hier traten </w:t>
      </w:r>
      <w:r w:rsidR="00BC1376">
        <w:t>auch schon die</w:t>
      </w:r>
      <w:r>
        <w:t xml:space="preserve"> ersten Probleme auf. </w:t>
      </w:r>
      <w:r w:rsidR="00000B6E">
        <w:br/>
      </w:r>
      <w:r>
        <w:t>Eclipse lief auf den Schulcomputer nicht</w:t>
      </w:r>
      <w:r w:rsidR="00652E03">
        <w:t xml:space="preserve"> einwandfrei</w:t>
      </w:r>
      <w:r>
        <w:t xml:space="preserve"> und die </w:t>
      </w:r>
      <w:r w:rsidR="00BC1376">
        <w:t xml:space="preserve">Software libGDX brachte </w:t>
      </w:r>
      <w:r w:rsidR="00000B6E">
        <w:t>den</w:t>
      </w:r>
      <w:r>
        <w:t xml:space="preserve"> selbst </w:t>
      </w:r>
      <w:r w:rsidR="00000B6E">
        <w:t>mitgebrachten Laptops zur Verzweiflung.</w:t>
      </w:r>
      <w:r w:rsidR="00000B6E">
        <w:br/>
        <w:t xml:space="preserve">So entschieden wir uns, </w:t>
      </w:r>
      <w:r w:rsidR="00BC1376">
        <w:br/>
      </w:r>
      <w:r w:rsidR="00000B6E">
        <w:t>kurz vor Ende der ersten Woche,</w:t>
      </w:r>
      <w:r w:rsidR="00BC1376">
        <w:br/>
      </w:r>
      <w:r w:rsidR="00000B6E">
        <w:t xml:space="preserve">zurück auf den altbekannten Netbeans IDE zurückzugreifen. </w:t>
      </w:r>
      <w:r w:rsidR="0020756A">
        <w:br/>
      </w:r>
      <w:r w:rsidR="00000B6E">
        <w:t>Hier fixierten wir uns auf Java Swing und die AWT Bibliotheken.</w:t>
      </w:r>
      <w:r w:rsidR="00000B6E">
        <w:br/>
      </w:r>
      <w:r w:rsidR="00000B6E">
        <w:br/>
      </w:r>
      <w:commentRangeStart w:id="8"/>
      <w:r w:rsidR="00000B6E">
        <w:t>Pascals Arbeit</w:t>
      </w:r>
      <w:r w:rsidR="00C114E3">
        <w:t xml:space="preserve"> </w:t>
      </w:r>
      <w:r w:rsidR="00652E03">
        <w:t>bestand darin</w:t>
      </w:r>
      <w:r w:rsidR="00000B6E">
        <w:t>, sich um das löten der Pl</w:t>
      </w:r>
      <w:r w:rsidR="00BC1376">
        <w:t>atine zu kümmern.</w:t>
      </w:r>
      <w:r w:rsidR="00BC1376">
        <w:br/>
        <w:t>Michael sollte sich um das</w:t>
      </w:r>
      <w:r w:rsidR="00000B6E">
        <w:t xml:space="preserve"> </w:t>
      </w:r>
      <w:commentRangeEnd w:id="8"/>
      <w:r w:rsidR="00BC1376">
        <w:t>Programmieren</w:t>
      </w:r>
      <w:r w:rsidR="00000B6E">
        <w:rPr>
          <w:rStyle w:val="Kommentarzeichen"/>
        </w:rPr>
        <w:commentReference w:id="8"/>
      </w:r>
      <w:r w:rsidR="00BC1376">
        <w:t xml:space="preserve"> kümmern</w:t>
      </w:r>
      <w:r w:rsidR="00000B6E">
        <w:t xml:space="preserve">. Wobei er sich </w:t>
      </w:r>
      <w:r w:rsidR="00193333">
        <w:t>bereitgestellt</w:t>
      </w:r>
      <w:r w:rsidR="00000B6E">
        <w:t xml:space="preserve"> hatte, </w:t>
      </w:r>
      <w:r w:rsidR="004762A0">
        <w:t xml:space="preserve">sich vertrauter mit </w:t>
      </w:r>
      <w:r w:rsidR="00000B6E">
        <w:t>li</w:t>
      </w:r>
      <w:r w:rsidR="004762A0">
        <w:t>bGDX zu machen, um diese auf Eclipse funktionsfähig zu machen.</w:t>
      </w:r>
    </w:p>
    <w:p w14:paraId="2036415D" w14:textId="77777777" w:rsidR="00970869" w:rsidRDefault="00193333" w:rsidP="00970869">
      <w:r>
        <w:t>Daniels</w:t>
      </w:r>
      <w:r w:rsidR="0020756A">
        <w:t xml:space="preserve"> Aufgabe der ersten Woche bestand darin</w:t>
      </w:r>
      <w:r>
        <w:t xml:space="preserve">, </w:t>
      </w:r>
      <w:r w:rsidR="00845C5D">
        <w:t>die Spielefiguren</w:t>
      </w:r>
      <w:r w:rsidR="00BC1376">
        <w:t>, Spielfeld</w:t>
      </w:r>
      <w:r w:rsidR="00BE6E32">
        <w:t xml:space="preserve"> und Bomben</w:t>
      </w:r>
      <w:r>
        <w:t xml:space="preserve"> des Spieles zu </w:t>
      </w:r>
      <w:r w:rsidR="00BE6E32">
        <w:t>Pixeln.</w:t>
      </w:r>
      <w:r w:rsidR="00845C5D">
        <w:t xml:space="preserve"> Dazu benutzte er auf einem Tablett das Programm Pixel Art Studio.</w:t>
      </w:r>
      <w:r w:rsidR="00845C5D">
        <w:br/>
      </w:r>
      <w:r w:rsidR="00845C5D">
        <w:br/>
        <w:t xml:space="preserve">Karina nahm die alte </w:t>
      </w:r>
      <w:r w:rsidR="005247A7">
        <w:t xml:space="preserve">Handheld Konsole den </w:t>
      </w:r>
      <w:r w:rsidR="00845C5D">
        <w:t xml:space="preserve">Nintendo DS auseinander und miss das Gehäuse </w:t>
      </w:r>
      <w:r w:rsidR="005247A7">
        <w:t>aus,</w:t>
      </w:r>
      <w:r w:rsidR="00845C5D">
        <w:t xml:space="preserve"> um im späteren Verlauf</w:t>
      </w:r>
      <w:r w:rsidR="005247A7">
        <w:t xml:space="preserve"> den neuen Bildschirm</w:t>
      </w:r>
      <w:r w:rsidR="00BC1376">
        <w:t xml:space="preserve">, </w:t>
      </w:r>
      <w:r w:rsidR="00E67DC1">
        <w:t xml:space="preserve">die </w:t>
      </w:r>
      <w:r w:rsidR="00BC1376">
        <w:t>Platinen und den Raspberry Pi Zero</w:t>
      </w:r>
      <w:r w:rsidR="005247A7">
        <w:t xml:space="preserve"> </w:t>
      </w:r>
      <w:r w:rsidR="00E67DC1">
        <w:t>einzubauen</w:t>
      </w:r>
      <w:r w:rsidR="00F5198C">
        <w:t>. Hierfür musste im</w:t>
      </w:r>
      <w:r w:rsidR="000E4221">
        <w:t xml:space="preserve"> Gehäuse einiges </w:t>
      </w:r>
      <w:r w:rsidR="005259A6">
        <w:t>ausgefräst werden</w:t>
      </w:r>
      <w:r w:rsidR="00F5198C">
        <w:t xml:space="preserve"> </w:t>
      </w:r>
      <w:r w:rsidR="000E4221">
        <w:t>und</w:t>
      </w:r>
      <w:r w:rsidR="00F5198C">
        <w:t xml:space="preserve"> </w:t>
      </w:r>
      <w:r w:rsidR="001D163B">
        <w:t>K</w:t>
      </w:r>
      <w:r w:rsidR="00F5198C">
        <w:t>anten</w:t>
      </w:r>
      <w:r w:rsidR="000E4221">
        <w:t xml:space="preserve"> </w:t>
      </w:r>
      <w:r w:rsidR="00F5198C">
        <w:t>glattgeschliffen</w:t>
      </w:r>
      <w:r w:rsidR="000E4221">
        <w:t xml:space="preserve"> werden</w:t>
      </w:r>
      <w:r w:rsidR="005247A7">
        <w:t>.</w:t>
      </w:r>
    </w:p>
    <w:p w14:paraId="6C68C851" w14:textId="26E7E02B" w:rsidR="00000B6E" w:rsidRPr="00970869" w:rsidRDefault="004762A0" w:rsidP="00970869">
      <w:pPr>
        <w:jc w:val="center"/>
        <w:rPr>
          <w:b/>
          <w:sz w:val="36"/>
          <w:szCs w:val="36"/>
        </w:rPr>
      </w:pPr>
      <w:r>
        <w:lastRenderedPageBreak/>
        <w:br/>
      </w:r>
      <w:r w:rsidR="00970869">
        <w:rPr>
          <w:b/>
          <w:sz w:val="36"/>
          <w:szCs w:val="36"/>
        </w:rPr>
        <w:t>Projekt</w:t>
      </w:r>
      <w:r w:rsidR="00970869" w:rsidRPr="00970869">
        <w:rPr>
          <w:b/>
          <w:sz w:val="36"/>
          <w:szCs w:val="36"/>
        </w:rPr>
        <w:t>dokumentation</w:t>
      </w:r>
      <w:r w:rsidRPr="00970869">
        <w:rPr>
          <w:b/>
          <w:sz w:val="36"/>
          <w:szCs w:val="36"/>
        </w:rPr>
        <w:br/>
      </w:r>
    </w:p>
    <w:p w14:paraId="40188B0C" w14:textId="40380564" w:rsidR="00970869" w:rsidRDefault="00970869" w:rsidP="00970869">
      <w:r>
        <w:t>2</w:t>
      </w:r>
      <w:r>
        <w:t>. Woche</w:t>
      </w:r>
    </w:p>
    <w:p w14:paraId="64A67C8F" w14:textId="77777777" w:rsidR="008E5DCC" w:rsidRDefault="00970869" w:rsidP="00970869">
      <w:r>
        <w:t xml:space="preserve">Karina und Daniel kümmerten sich </w:t>
      </w:r>
      <w:r w:rsidR="00971E1A">
        <w:t>das Nintendo DS Gehäuse. Schleifen und Lackieren. Doch im späteren Verlauf stellte sich heraus, dass das Gehäuse einfach für unsere Platinen zu klein sind und sich das Gehäuse nicht richtig verschließen lassen würde.</w:t>
      </w:r>
      <w:r w:rsidR="00971E1A">
        <w:br/>
        <w:t>So musste eine neue Lösung her.</w:t>
      </w:r>
      <w:r w:rsidR="00971E1A">
        <w:br/>
      </w:r>
      <w:r w:rsidR="00971E1A">
        <w:br/>
        <w:t>Erste alternative war es mit dem 3D Drucker ein Gehäuse zu drucken.</w:t>
      </w:r>
      <w:r w:rsidR="00971E1A">
        <w:br/>
        <w:t xml:space="preserve">Hier arbeiteten wir uns in das Programm Blender ein und entwickelten ein neues Gehäuse. In der zwischen Zeit versuchte Pascal den 3D Drucker im Technikraum zu reparieren. Doch am Ende des Tages erschien die Idee mit dem 3D </w:t>
      </w:r>
      <w:r w:rsidR="008E5DCC">
        <w:t xml:space="preserve">zu </w:t>
      </w:r>
      <w:r w:rsidR="00971E1A">
        <w:t>modellieren verworfen.</w:t>
      </w:r>
      <w:r w:rsidR="008E5DCC">
        <w:t xml:space="preserve"> Der 3D Drucker ist nicht voll funktionsfähig.</w:t>
      </w:r>
      <w:r w:rsidR="00971E1A">
        <w:br/>
        <w:t>Nun musste schnell eine zweite alternative her.</w:t>
      </w:r>
    </w:p>
    <w:p w14:paraId="32A8FB89" w14:textId="3A74435A" w:rsidR="006C04C5" w:rsidRDefault="008E5DCC" w:rsidP="00970869">
      <w:r>
        <w:t>Zweite alternative war es, eine Handheld Konsole aus Holz zu bauen.</w:t>
      </w:r>
      <w:r>
        <w:br/>
        <w:t>So musste neues Material besorgt werden. Dieses Mal wurde alles noch genauer ausgemessen und ein paar Millimeter aufaddiert, damit es nicht zu einem neuen Fehler führt.</w:t>
      </w:r>
      <w:r>
        <w:br/>
        <w:t>Danie</w:t>
      </w:r>
      <w:r w:rsidR="006C04C5">
        <w:t>l und Karina säg</w:t>
      </w:r>
      <w:r w:rsidR="00791BC8">
        <w:t>en und</w:t>
      </w:r>
      <w:r>
        <w:t xml:space="preserve"> </w:t>
      </w:r>
      <w:r w:rsidR="00791BC8">
        <w:t>Pfeilen</w:t>
      </w:r>
      <w:r w:rsidR="006C04C5">
        <w:t xml:space="preserve"> das Grundgerüst der Konsole</w:t>
      </w:r>
      <w:r>
        <w:t>.</w:t>
      </w:r>
      <w:r w:rsidR="006C04C5">
        <w:br/>
        <w:t>Auch der Bildschirm musste ausgesägt werden und das Steuerkreuz, sowie die Aktionsbuttons.</w:t>
      </w:r>
      <w:r>
        <w:t xml:space="preserve"> </w:t>
      </w:r>
      <w:r w:rsidR="006C04C5">
        <w:br/>
      </w:r>
      <w:r>
        <w:t>Die Konsole ähnelt dem Nintendo 2DS</w:t>
      </w:r>
      <w:r w:rsidR="006C04C5">
        <w:t xml:space="preserve"> Gehäuse.</w:t>
      </w:r>
    </w:p>
    <w:p w14:paraId="4033915D" w14:textId="7B740F0D" w:rsidR="00970869" w:rsidRDefault="007B32E8" w:rsidP="00970869">
      <w:r>
        <w:t>Karina hat unterande</w:t>
      </w:r>
      <w:r w:rsidR="00C7202F">
        <w:t>re</w:t>
      </w:r>
      <w:r>
        <w:t>m</w:t>
      </w:r>
      <w:r w:rsidR="00C7202F">
        <w:t xml:space="preserve"> das Titelbild für das Spiel gepixelt und das Startbildschirm für das Spiel programmiert. </w:t>
      </w:r>
      <w:r>
        <w:t xml:space="preserve"> </w:t>
      </w:r>
      <w:r w:rsidR="00C7202F">
        <w:br/>
      </w:r>
      <w:r w:rsidR="00C7202F">
        <w:br/>
        <w:t>Daniel fing an das Spielfeld zu programmieren.</w:t>
      </w:r>
      <w:r w:rsidR="008E5DCC">
        <w:br/>
      </w:r>
      <w:r w:rsidR="00971E1A">
        <w:lastRenderedPageBreak/>
        <w:br/>
      </w:r>
      <w:r w:rsidR="00A471A7">
        <w:t>3.Woche</w:t>
      </w:r>
    </w:p>
    <w:p w14:paraId="597CFD31" w14:textId="7B2D485D" w:rsidR="00A471A7" w:rsidRDefault="00A471A7" w:rsidP="00970869">
      <w:r>
        <w:t xml:space="preserve">Pascal, Michael und Karina verbinden die Platinen mit Schaltdraht und prüften ob alle Platinen voll funktionsfähig sind. Dabei viel uns auf, dass die Platinen 0,5 mA annehmen und damit der Bildschirm nicht startet. Hier wird zunächst auf die Powerbank </w:t>
      </w:r>
      <w:r w:rsidR="00B71ABE">
        <w:t>zurückgegriffen</w:t>
      </w:r>
      <w:r>
        <w:t xml:space="preserve">. </w:t>
      </w:r>
    </w:p>
    <w:p w14:paraId="133E22B5" w14:textId="233BB5AD" w:rsidR="00760564" w:rsidRDefault="00760564" w:rsidP="00970869">
      <w:r>
        <w:t>Michael und Pascal kümmerten sich weiter um die Programmierung.</w:t>
      </w:r>
      <w:r>
        <w:br/>
        <w:t xml:space="preserve">Karina brachte am Montag die Projektdokumentation auf den neusten </w:t>
      </w:r>
      <w:r w:rsidR="00DF1259">
        <w:t>Stand</w:t>
      </w:r>
      <w:r>
        <w:t xml:space="preserve"> und kümmerte sich um das Layout für die </w:t>
      </w:r>
      <w:r w:rsidR="00DF1259">
        <w:t>Dokumentation und Präsentation.</w:t>
      </w:r>
      <w:bookmarkStart w:id="9" w:name="_GoBack"/>
      <w:bookmarkEnd w:id="9"/>
    </w:p>
    <w:p w14:paraId="5F8BBF49" w14:textId="6E0F40BE" w:rsidR="00000B6E" w:rsidRDefault="00000B6E" w:rsidP="00AC3E1E"/>
    <w:p w14:paraId="18E740A3" w14:textId="77777777" w:rsidR="00AC3E1E" w:rsidRDefault="00AC3E1E" w:rsidP="00AC3E1E"/>
    <w:p w14:paraId="7AA766AE" w14:textId="77777777" w:rsidR="00AC3E1E" w:rsidRDefault="00AC3E1E" w:rsidP="00AC3E1E"/>
    <w:p w14:paraId="031B2DA1" w14:textId="77777777" w:rsidR="00AC3E1E" w:rsidRDefault="00AC3E1E" w:rsidP="00AC3E1E"/>
    <w:p w14:paraId="44B23C40" w14:textId="77777777" w:rsidR="00AC3E1E" w:rsidRDefault="00AC3E1E" w:rsidP="00AC3E1E"/>
    <w:p w14:paraId="04BE3707" w14:textId="77777777" w:rsidR="00AC3E1E" w:rsidRDefault="00AC3E1E" w:rsidP="00AC3E1E"/>
    <w:p w14:paraId="1051AE82" w14:textId="77777777" w:rsidR="00AC3E1E" w:rsidRDefault="00AC3E1E" w:rsidP="00AC3E1E"/>
    <w:p w14:paraId="28A07616" w14:textId="77777777" w:rsidR="00AC3E1E" w:rsidRDefault="00AC3E1E" w:rsidP="00AC3E1E"/>
    <w:p w14:paraId="2EDF010F" w14:textId="77777777" w:rsidR="00AC3E1E" w:rsidRDefault="00AC3E1E" w:rsidP="00AC3E1E"/>
    <w:p w14:paraId="3C3878D6" w14:textId="77777777" w:rsidR="00AC3E1E" w:rsidRDefault="00AC3E1E" w:rsidP="00AC3E1E"/>
    <w:p w14:paraId="5D808228" w14:textId="77777777" w:rsidR="00AC3E1E" w:rsidRDefault="00AC3E1E" w:rsidP="00AC3E1E"/>
    <w:p w14:paraId="260E1F43" w14:textId="77777777" w:rsidR="00AC3E1E" w:rsidRDefault="00AC3E1E" w:rsidP="00AC3E1E"/>
    <w:p w14:paraId="06D201F1" w14:textId="77777777" w:rsidR="00AC3E1E" w:rsidRDefault="00AC3E1E" w:rsidP="00AC3E1E"/>
    <w:p w14:paraId="41A141A8" w14:textId="77777777" w:rsidR="00AC3E1E" w:rsidRDefault="00AC3E1E" w:rsidP="00AC3E1E"/>
    <w:p w14:paraId="6260B254" w14:textId="77777777" w:rsidR="00AC3E1E" w:rsidRDefault="00AC3E1E" w:rsidP="00AC3E1E"/>
    <w:p w14:paraId="32A63ABA" w14:textId="77777777" w:rsidR="00AC3E1E" w:rsidRDefault="00AC3E1E" w:rsidP="00AC3E1E"/>
    <w:p w14:paraId="2E27AEDD" w14:textId="77777777" w:rsidR="00AC3E1E" w:rsidRDefault="00AC3E1E" w:rsidP="00AC3E1E"/>
    <w:p w14:paraId="436C1E17" w14:textId="77777777" w:rsidR="00AC3E1E" w:rsidRDefault="00AC3E1E" w:rsidP="00AC3E1E"/>
    <w:p w14:paraId="25CB2EF9" w14:textId="77777777" w:rsidR="00AC3E1E" w:rsidRDefault="00AC3E1E" w:rsidP="00AC3E1E"/>
    <w:p w14:paraId="7ED5DF65" w14:textId="77777777" w:rsidR="00AC3E1E" w:rsidRDefault="00AC3E1E" w:rsidP="00AC3E1E"/>
    <w:p w14:paraId="6DE816D5" w14:textId="77777777" w:rsidR="00AC3E1E" w:rsidRDefault="00AC3E1E" w:rsidP="00AC3E1E">
      <w:pPr>
        <w:pStyle w:val="berschrift1"/>
      </w:pPr>
      <w:bookmarkStart w:id="10" w:name="_Toc504813736"/>
      <w:r>
        <w:lastRenderedPageBreak/>
        <w:t>Fazit</w:t>
      </w:r>
      <w:bookmarkEnd w:id="10"/>
    </w:p>
    <w:p w14:paraId="7BC0CE01" w14:textId="77777777" w:rsidR="00AC3E1E" w:rsidRDefault="00AC3E1E" w:rsidP="00AC3E1E"/>
    <w:p w14:paraId="2EABFA78" w14:textId="77777777" w:rsidR="00AC3E1E" w:rsidRDefault="00AC3E1E" w:rsidP="00AC3E1E"/>
    <w:p w14:paraId="16B49C0C" w14:textId="77777777" w:rsidR="00AC3E1E" w:rsidRDefault="00AC3E1E" w:rsidP="00AC3E1E"/>
    <w:p w14:paraId="29D332A8" w14:textId="77777777" w:rsidR="00AC3E1E" w:rsidRDefault="00AC3E1E" w:rsidP="00AC3E1E"/>
    <w:p w14:paraId="264B16A6" w14:textId="77777777" w:rsidR="00AC3E1E" w:rsidRDefault="00AC3E1E" w:rsidP="00AC3E1E"/>
    <w:p w14:paraId="29B099F3" w14:textId="77777777" w:rsidR="00AC3E1E" w:rsidRDefault="00AC3E1E" w:rsidP="00AC3E1E"/>
    <w:p w14:paraId="770EC93B" w14:textId="77777777" w:rsidR="00AC3E1E" w:rsidRDefault="00AC3E1E" w:rsidP="00AC3E1E"/>
    <w:p w14:paraId="0D4AC0FE" w14:textId="77777777" w:rsidR="00AC3E1E" w:rsidRDefault="00AC3E1E" w:rsidP="00AC3E1E"/>
    <w:p w14:paraId="07DA7AC3" w14:textId="77777777" w:rsidR="00AC3E1E" w:rsidRDefault="00AC3E1E" w:rsidP="00AC3E1E"/>
    <w:p w14:paraId="63A43DF0" w14:textId="77777777" w:rsidR="00AC3E1E" w:rsidRDefault="00AC3E1E" w:rsidP="00AC3E1E"/>
    <w:p w14:paraId="2EE91BBF" w14:textId="77777777" w:rsidR="00AC3E1E" w:rsidRDefault="00AC3E1E" w:rsidP="00AC3E1E"/>
    <w:p w14:paraId="3FDA3605" w14:textId="77777777" w:rsidR="00AC3E1E" w:rsidRDefault="00AC3E1E" w:rsidP="00AC3E1E"/>
    <w:p w14:paraId="31572A2B" w14:textId="77777777" w:rsidR="00AC3E1E" w:rsidRDefault="00AC3E1E" w:rsidP="00AC3E1E"/>
    <w:p w14:paraId="77F990FB" w14:textId="77777777" w:rsidR="00AC3E1E" w:rsidRDefault="00AC3E1E" w:rsidP="00AC3E1E"/>
    <w:p w14:paraId="3C3BD376" w14:textId="77777777" w:rsidR="00AC3E1E" w:rsidRDefault="00AC3E1E" w:rsidP="00AC3E1E"/>
    <w:p w14:paraId="5E2C2D75" w14:textId="77777777" w:rsidR="00AC3E1E" w:rsidRDefault="00AC3E1E" w:rsidP="00AC3E1E"/>
    <w:p w14:paraId="5FD8C84E" w14:textId="77777777" w:rsidR="00AC3E1E" w:rsidRDefault="00AC3E1E" w:rsidP="00AC3E1E"/>
    <w:p w14:paraId="1A893A45" w14:textId="77777777" w:rsidR="00AC3E1E" w:rsidRDefault="00AC3E1E" w:rsidP="00AC3E1E"/>
    <w:p w14:paraId="1D8D2C0E" w14:textId="77777777" w:rsidR="00AC3E1E" w:rsidRDefault="00AC3E1E" w:rsidP="00AC3E1E"/>
    <w:p w14:paraId="4BDFD766" w14:textId="77777777" w:rsidR="00AC3E1E" w:rsidRDefault="00AC3E1E" w:rsidP="00AC3E1E"/>
    <w:p w14:paraId="65573460" w14:textId="77777777" w:rsidR="00AC3E1E" w:rsidRDefault="00AC3E1E" w:rsidP="00AC3E1E"/>
    <w:p w14:paraId="5D813C49" w14:textId="77777777" w:rsidR="00AC3E1E" w:rsidRDefault="00AC3E1E" w:rsidP="00AC3E1E">
      <w:pPr>
        <w:pStyle w:val="berschrift1"/>
      </w:pPr>
      <w:bookmarkStart w:id="11" w:name="_Toc504813737"/>
      <w:r>
        <w:lastRenderedPageBreak/>
        <w:t>Quellen</w:t>
      </w:r>
      <w:bookmarkEnd w:id="11"/>
    </w:p>
    <w:p w14:paraId="41F2AE90" w14:textId="77777777" w:rsidR="00AC3E1E" w:rsidRDefault="00AC3E1E" w:rsidP="00AC3E1E"/>
    <w:p w14:paraId="161F8F53" w14:textId="77777777" w:rsidR="00AC3E1E" w:rsidRDefault="00AC3E1E" w:rsidP="00AC3E1E"/>
    <w:p w14:paraId="53CA21CB" w14:textId="77777777" w:rsidR="00AC3E1E" w:rsidRDefault="00AC3E1E" w:rsidP="00AC3E1E"/>
    <w:p w14:paraId="0C7F3CE5" w14:textId="77777777" w:rsidR="00AC3E1E" w:rsidRDefault="00AC3E1E" w:rsidP="00AC3E1E"/>
    <w:p w14:paraId="084FCFFF" w14:textId="77777777" w:rsidR="00AC3E1E" w:rsidRDefault="00AC3E1E" w:rsidP="00AC3E1E"/>
    <w:p w14:paraId="78EB22F4" w14:textId="77777777" w:rsidR="00AC3E1E" w:rsidRDefault="00AC3E1E" w:rsidP="00AC3E1E"/>
    <w:p w14:paraId="6FA8E91E" w14:textId="77777777" w:rsidR="00AC3E1E" w:rsidRDefault="00AC3E1E" w:rsidP="00AC3E1E"/>
    <w:p w14:paraId="3E04151E" w14:textId="77777777" w:rsidR="00AC3E1E" w:rsidRDefault="00AC3E1E" w:rsidP="00AC3E1E"/>
    <w:p w14:paraId="3DAAE50F" w14:textId="77777777" w:rsidR="00AC3E1E" w:rsidRDefault="00AC3E1E" w:rsidP="00AC3E1E"/>
    <w:p w14:paraId="60223D06" w14:textId="77777777" w:rsidR="00AC3E1E" w:rsidRDefault="00AC3E1E" w:rsidP="00AC3E1E"/>
    <w:p w14:paraId="1C8C0173" w14:textId="77777777" w:rsidR="00AC3E1E" w:rsidRDefault="00AC3E1E" w:rsidP="00AC3E1E"/>
    <w:p w14:paraId="42204C54" w14:textId="77777777" w:rsidR="00AC3E1E" w:rsidRDefault="00AC3E1E" w:rsidP="00AC3E1E"/>
    <w:p w14:paraId="6C1D0B27" w14:textId="77777777" w:rsidR="00AC3E1E" w:rsidRDefault="00AC3E1E" w:rsidP="00AC3E1E"/>
    <w:p w14:paraId="3141D2CD" w14:textId="77777777" w:rsidR="00AC3E1E" w:rsidRDefault="00AC3E1E" w:rsidP="00AC3E1E"/>
    <w:p w14:paraId="4540D139" w14:textId="77777777" w:rsidR="00AC3E1E" w:rsidRDefault="00AC3E1E" w:rsidP="00AC3E1E"/>
    <w:p w14:paraId="62A74DDF" w14:textId="77777777" w:rsidR="00AC3E1E" w:rsidRDefault="00AC3E1E" w:rsidP="00AC3E1E"/>
    <w:p w14:paraId="47635FDE" w14:textId="77777777" w:rsidR="00AC3E1E" w:rsidRDefault="00AC3E1E" w:rsidP="00AC3E1E"/>
    <w:p w14:paraId="4A61AB27" w14:textId="77777777" w:rsidR="00AC3E1E" w:rsidRDefault="00AC3E1E" w:rsidP="00AC3E1E"/>
    <w:p w14:paraId="1FEFD967" w14:textId="77777777" w:rsidR="00AC3E1E" w:rsidRDefault="00AC3E1E" w:rsidP="00AC3E1E"/>
    <w:p w14:paraId="4F73FCEA" w14:textId="77777777" w:rsidR="00AC3E1E" w:rsidRDefault="00AC3E1E" w:rsidP="00AC3E1E"/>
    <w:p w14:paraId="2FBA7533" w14:textId="77777777" w:rsidR="00AC3E1E" w:rsidRDefault="00AC3E1E" w:rsidP="00AC3E1E"/>
    <w:p w14:paraId="1F2EF75A" w14:textId="77777777" w:rsidR="00AC3E1E" w:rsidRDefault="00AC3E1E" w:rsidP="00AC3E1E">
      <w:pPr>
        <w:pStyle w:val="berschrift1"/>
      </w:pPr>
      <w:bookmarkStart w:id="12" w:name="_Toc504813738"/>
      <w:r>
        <w:lastRenderedPageBreak/>
        <w:t>Anhang</w:t>
      </w:r>
      <w:bookmarkEnd w:id="12"/>
    </w:p>
    <w:p w14:paraId="67D3F8A8" w14:textId="77777777" w:rsidR="00AC3E1E" w:rsidRPr="00AC3E1E" w:rsidRDefault="00AC3E1E" w:rsidP="00AC3E1E">
      <w:pPr>
        <w:pStyle w:val="berschrift2"/>
      </w:pPr>
      <w:bookmarkStart w:id="13" w:name="_Toc504813739"/>
      <w:r>
        <w:t>Quellcode</w:t>
      </w:r>
      <w:bookmarkEnd w:id="13"/>
    </w:p>
    <w:sectPr w:rsidR="00AC3E1E" w:rsidRPr="00AC3E1E" w:rsidSect="009F44A9">
      <w:headerReference w:type="default" r:id="rId16"/>
      <w:footerReference w:type="default" r:id="rId17"/>
      <w:pgSz w:w="11907" w:h="16839" w:code="9"/>
      <w:pgMar w:top="2520" w:right="1512" w:bottom="1800" w:left="1512" w:header="1080" w:footer="709"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rina" w:date="2018-02-03T09:07:00Z" w:initials="K">
    <w:p w14:paraId="3FD1A57F" w14:textId="3CCAA06F" w:rsidR="00C114E3" w:rsidRDefault="00C114E3">
      <w:pPr>
        <w:pStyle w:val="Kommentartext"/>
      </w:pPr>
      <w:r>
        <w:rPr>
          <w:rStyle w:val="Kommentarzeichen"/>
        </w:rPr>
        <w:annotationRef/>
      </w:r>
      <w:r>
        <w:t>Bitte schreibt ein bisschen mehr dazu. Eure Stichpunkte habe ich immer noch nicht so richtig erhalten.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1A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1A57F" w16cid:durableId="1E1FFA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2EC7F" w14:textId="77777777" w:rsidR="00B063ED" w:rsidRDefault="00B063ED" w:rsidP="00AC3E1E">
      <w:r>
        <w:separator/>
      </w:r>
    </w:p>
  </w:endnote>
  <w:endnote w:type="continuationSeparator" w:id="0">
    <w:p w14:paraId="3F277DFB" w14:textId="77777777" w:rsidR="00B063ED" w:rsidRDefault="00B063ED" w:rsidP="00AC3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26A9C" w14:textId="61C0D391" w:rsidR="00540CBF" w:rsidRDefault="00540CBF">
    <w:pPr>
      <w:pStyle w:val="Fuzeile"/>
    </w:pPr>
  </w:p>
  <w:p w14:paraId="6DECD827" w14:textId="3150EE7B" w:rsidR="00540CBF" w:rsidRDefault="00540CBF">
    <w:pPr>
      <w:pStyle w:val="Fuzeile"/>
    </w:pPr>
    <w:r w:rsidRPr="006C47C5">
      <w:rPr>
        <w:noProof/>
      </w:rPr>
      <w:drawing>
        <wp:anchor distT="0" distB="0" distL="114300" distR="114300" simplePos="0" relativeHeight="251661312" behindDoc="0" locked="0" layoutInCell="1" allowOverlap="1" wp14:anchorId="08D9AE44" wp14:editId="3DAA96AC">
          <wp:simplePos x="0" y="0"/>
          <wp:positionH relativeFrom="margin">
            <wp:align>right</wp:align>
          </wp:positionH>
          <wp:positionV relativeFrom="paragraph">
            <wp:posOffset>-470535</wp:posOffset>
          </wp:positionV>
          <wp:extent cx="606782" cy="744279"/>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6782" cy="74427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721C7" w14:textId="6F535A3D" w:rsidR="00C114E3" w:rsidRPr="007C2895" w:rsidRDefault="00540CBF" w:rsidP="00AC3E1E">
    <w:pPr>
      <w:pStyle w:val="Fuzeile"/>
    </w:pPr>
    <w:r w:rsidRPr="006C47C5">
      <w:rPr>
        <w:noProof/>
      </w:rPr>
      <w:drawing>
        <wp:anchor distT="0" distB="0" distL="114300" distR="114300" simplePos="0" relativeHeight="251659264" behindDoc="0" locked="0" layoutInCell="1" allowOverlap="1" wp14:anchorId="0EFEE9D8" wp14:editId="39B7774D">
          <wp:simplePos x="0" y="0"/>
          <wp:positionH relativeFrom="margin">
            <wp:posOffset>5010150</wp:posOffset>
          </wp:positionH>
          <wp:positionV relativeFrom="paragraph">
            <wp:posOffset>-387985</wp:posOffset>
          </wp:positionV>
          <wp:extent cx="606782" cy="744279"/>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6782" cy="744279"/>
                  </a:xfrm>
                  <a:prstGeom prst="rect">
                    <a:avLst/>
                  </a:prstGeom>
                </pic:spPr>
              </pic:pic>
            </a:graphicData>
          </a:graphic>
        </wp:anchor>
      </w:drawing>
    </w:r>
    <w:r w:rsidR="00C114E3" w:rsidRPr="007C2895">
      <w:t xml:space="preserve">Seite </w:t>
    </w:r>
    <w:r w:rsidR="00C114E3" w:rsidRPr="007C2895">
      <w:fldChar w:fldCharType="begin"/>
    </w:r>
    <w:r w:rsidR="00C114E3" w:rsidRPr="007C2895">
      <w:instrText>page</w:instrText>
    </w:r>
    <w:r w:rsidR="00C114E3" w:rsidRPr="007C2895">
      <w:fldChar w:fldCharType="separate"/>
    </w:r>
    <w:r w:rsidR="00DF1259">
      <w:rPr>
        <w:noProof/>
      </w:rPr>
      <w:t>15</w:t>
    </w:r>
    <w:r w:rsidR="00C114E3" w:rsidRPr="007C289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AADF" w14:textId="77777777" w:rsidR="00B063ED" w:rsidRDefault="00B063ED" w:rsidP="00AC3E1E">
      <w:r>
        <w:separator/>
      </w:r>
    </w:p>
  </w:footnote>
  <w:footnote w:type="continuationSeparator" w:id="0">
    <w:p w14:paraId="400855DC" w14:textId="77777777" w:rsidR="00B063ED" w:rsidRDefault="00B063ED" w:rsidP="00AC3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58B82" w14:textId="77777777" w:rsidR="00C114E3" w:rsidRPr="006C47C5" w:rsidRDefault="00C114E3" w:rsidP="00AC3E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na">
    <w15:presenceInfo w15:providerId="None" w15:userId="K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7F"/>
    <w:rsid w:val="00000B6E"/>
    <w:rsid w:val="000152AD"/>
    <w:rsid w:val="000356D6"/>
    <w:rsid w:val="00083608"/>
    <w:rsid w:val="000B4962"/>
    <w:rsid w:val="000E4221"/>
    <w:rsid w:val="0010290B"/>
    <w:rsid w:val="00115D6F"/>
    <w:rsid w:val="001403CE"/>
    <w:rsid w:val="00165330"/>
    <w:rsid w:val="00193333"/>
    <w:rsid w:val="001B1770"/>
    <w:rsid w:val="001D163B"/>
    <w:rsid w:val="00203AAA"/>
    <w:rsid w:val="0020756A"/>
    <w:rsid w:val="00270449"/>
    <w:rsid w:val="0029216E"/>
    <w:rsid w:val="002B2225"/>
    <w:rsid w:val="002B6A22"/>
    <w:rsid w:val="002C2B97"/>
    <w:rsid w:val="002D7E42"/>
    <w:rsid w:val="00324C09"/>
    <w:rsid w:val="003C4373"/>
    <w:rsid w:val="003C53D8"/>
    <w:rsid w:val="003D5B66"/>
    <w:rsid w:val="004045A1"/>
    <w:rsid w:val="00427AE0"/>
    <w:rsid w:val="004762A0"/>
    <w:rsid w:val="00503AB5"/>
    <w:rsid w:val="005247A7"/>
    <w:rsid w:val="005259A6"/>
    <w:rsid w:val="00540CBF"/>
    <w:rsid w:val="005B3D16"/>
    <w:rsid w:val="00605467"/>
    <w:rsid w:val="006276A2"/>
    <w:rsid w:val="00627A3D"/>
    <w:rsid w:val="00652E03"/>
    <w:rsid w:val="00661E73"/>
    <w:rsid w:val="00691CB1"/>
    <w:rsid w:val="006A3E29"/>
    <w:rsid w:val="006C04C5"/>
    <w:rsid w:val="006C47C5"/>
    <w:rsid w:val="00721759"/>
    <w:rsid w:val="007277EB"/>
    <w:rsid w:val="007419B7"/>
    <w:rsid w:val="0074522A"/>
    <w:rsid w:val="007533BA"/>
    <w:rsid w:val="00760564"/>
    <w:rsid w:val="00781410"/>
    <w:rsid w:val="007852C8"/>
    <w:rsid w:val="00791BC8"/>
    <w:rsid w:val="007B32E8"/>
    <w:rsid w:val="007C2895"/>
    <w:rsid w:val="007D79D8"/>
    <w:rsid w:val="00832E9C"/>
    <w:rsid w:val="00845210"/>
    <w:rsid w:val="00845C5D"/>
    <w:rsid w:val="00856682"/>
    <w:rsid w:val="008A7F7B"/>
    <w:rsid w:val="008E5DCC"/>
    <w:rsid w:val="008E62C0"/>
    <w:rsid w:val="00914395"/>
    <w:rsid w:val="009327A0"/>
    <w:rsid w:val="00970869"/>
    <w:rsid w:val="00971E1A"/>
    <w:rsid w:val="00983218"/>
    <w:rsid w:val="00987925"/>
    <w:rsid w:val="009D11D6"/>
    <w:rsid w:val="009F44A9"/>
    <w:rsid w:val="00A00EA0"/>
    <w:rsid w:val="00A471A7"/>
    <w:rsid w:val="00AC3E1E"/>
    <w:rsid w:val="00AE01AE"/>
    <w:rsid w:val="00B063ED"/>
    <w:rsid w:val="00B32540"/>
    <w:rsid w:val="00B608F9"/>
    <w:rsid w:val="00B71ABE"/>
    <w:rsid w:val="00BB5BC5"/>
    <w:rsid w:val="00BC1376"/>
    <w:rsid w:val="00BC494B"/>
    <w:rsid w:val="00BE6E32"/>
    <w:rsid w:val="00C003BF"/>
    <w:rsid w:val="00C114E3"/>
    <w:rsid w:val="00C245DC"/>
    <w:rsid w:val="00C311B8"/>
    <w:rsid w:val="00C7202F"/>
    <w:rsid w:val="00C85468"/>
    <w:rsid w:val="00C90593"/>
    <w:rsid w:val="00CA6124"/>
    <w:rsid w:val="00CA6E7F"/>
    <w:rsid w:val="00CA7960"/>
    <w:rsid w:val="00CD4A92"/>
    <w:rsid w:val="00CD55C9"/>
    <w:rsid w:val="00CD6BF5"/>
    <w:rsid w:val="00DF1259"/>
    <w:rsid w:val="00E01DD3"/>
    <w:rsid w:val="00E165A6"/>
    <w:rsid w:val="00E21B89"/>
    <w:rsid w:val="00E422DC"/>
    <w:rsid w:val="00E550A3"/>
    <w:rsid w:val="00E67DC1"/>
    <w:rsid w:val="00F248E8"/>
    <w:rsid w:val="00F5198C"/>
    <w:rsid w:val="00F61FB1"/>
    <w:rsid w:val="00F77E0C"/>
    <w:rsid w:val="00FA2433"/>
    <w:rsid w:val="00FB4E7E"/>
    <w:rsid w:val="00FD4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CFF10"/>
  <w15:docId w15:val="{37817774-726A-449C-B987-B392C68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de-DE" w:eastAsia="en-GB"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3E1E"/>
    <w:rPr>
      <w:kern w:val="20"/>
      <w:sz w:val="28"/>
    </w:rPr>
  </w:style>
  <w:style w:type="paragraph" w:styleId="berschrift1">
    <w:name w:val="heading 1"/>
    <w:basedOn w:val="Standard"/>
    <w:next w:val="Standard"/>
    <w:link w:val="berschrift1Zchn"/>
    <w:uiPriority w:val="1"/>
    <w:qFormat/>
    <w:rsid w:val="00C245DC"/>
    <w:pPr>
      <w:pageBreakBefore/>
      <w:spacing w:before="0" w:after="360" w:line="240" w:lineRule="auto"/>
      <w:jc w:val="center"/>
      <w:outlineLvl w:val="0"/>
    </w:pPr>
    <w:rPr>
      <w:b/>
      <w:sz w:val="36"/>
    </w:rPr>
  </w:style>
  <w:style w:type="paragraph" w:styleId="berschrift2">
    <w:name w:val="heading 2"/>
    <w:basedOn w:val="Standard"/>
    <w:next w:val="Standard"/>
    <w:link w:val="berschrift2Zchn"/>
    <w:uiPriority w:val="1"/>
    <w:unhideWhenUsed/>
    <w:qFormat/>
    <w:rsid w:val="00AC3E1E"/>
    <w:pPr>
      <w:keepNext/>
      <w:keepLines/>
      <w:spacing w:before="360" w:after="60" w:line="240" w:lineRule="auto"/>
      <w:outlineLvl w:val="1"/>
    </w:pPr>
    <w:rPr>
      <w:rFonts w:asciiTheme="majorHAnsi" w:eastAsiaTheme="majorEastAsia" w:hAnsiTheme="majorHAnsi" w:cstheme="majorBidi"/>
      <w:caps/>
      <w:color w:val="577188" w:themeColor="accent1" w:themeShade="BF"/>
      <w:sz w:val="32"/>
      <w14:ligatures w14:val="standardContextual"/>
    </w:rPr>
  </w:style>
  <w:style w:type="paragraph" w:styleId="berschrift3">
    <w:name w:val="heading 3"/>
    <w:basedOn w:val="Standard"/>
    <w:next w:val="Standard"/>
    <w:link w:val="berschrift3Zchn"/>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berschrift4">
    <w:name w:val="heading 4"/>
    <w:basedOn w:val="Standard"/>
    <w:next w:val="Standard"/>
    <w:link w:val="berschrift4Zch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1"/>
    <w:rsid w:val="00C245DC"/>
    <w:rPr>
      <w:b/>
      <w:kern w:val="20"/>
      <w:sz w:val="36"/>
    </w:rPr>
  </w:style>
  <w:style w:type="character" w:customStyle="1" w:styleId="berschrift2Zchn">
    <w:name w:val="Überschrift 2 Zchn"/>
    <w:basedOn w:val="Absatz-Standardschriftart"/>
    <w:link w:val="berschrift2"/>
    <w:uiPriority w:val="1"/>
    <w:rsid w:val="00AC3E1E"/>
    <w:rPr>
      <w:rFonts w:asciiTheme="majorHAnsi" w:eastAsiaTheme="majorEastAsia" w:hAnsiTheme="majorHAnsi" w:cstheme="majorBidi"/>
      <w:caps/>
      <w:color w:val="577188" w:themeColor="accent1" w:themeShade="BF"/>
      <w:kern w:val="20"/>
      <w:sz w:val="32"/>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semiHidden/>
    <w:unhideWhenUsed/>
    <w:rPr>
      <w:vertAlign w:val="superscript"/>
    </w:rPr>
  </w:style>
  <w:style w:type="paragraph" w:styleId="Funotentext">
    <w:name w:val="footnote text"/>
    <w:basedOn w:val="Standard"/>
    <w:link w:val="FunotentextZchn"/>
    <w:uiPriority w:val="99"/>
    <w:semiHidden/>
    <w:unhideWhenUsed/>
    <w:pPr>
      <w:spacing w:after="0" w:line="240" w:lineRule="auto"/>
    </w:pPr>
  </w:style>
  <w:style w:type="character" w:customStyle="1" w:styleId="FunotentextZchn">
    <w:name w:val="Fußnotentext Zchn"/>
    <w:basedOn w:val="Absatz-Standardschriftart"/>
    <w:link w:val="Funotentext"/>
    <w:uiPriority w:val="99"/>
    <w:semiHidden/>
    <w:rPr>
      <w:sz w:val="20"/>
    </w:rPr>
  </w:style>
  <w:style w:type="character" w:customStyle="1" w:styleId="berschrift3Zchn">
    <w:name w:val="Überschrift 3 Zchn"/>
    <w:basedOn w:val="Absatz-Standardschriftart"/>
    <w:link w:val="berschrift3"/>
    <w:uiPriority w:val="1"/>
    <w:rPr>
      <w:rFonts w:asciiTheme="majorHAnsi" w:eastAsiaTheme="majorEastAsia" w:hAnsiTheme="majorHAnsi" w:cstheme="majorBidi"/>
      <w:b/>
      <w:bCs/>
      <w:color w:val="7E97AD" w:themeColor="accent1"/>
      <w:kern w:val="20"/>
      <w14:ligatures w14:val="standardContextual"/>
    </w:rPr>
  </w:style>
  <w:style w:type="character" w:customStyle="1" w:styleId="berschrift4Zchn">
    <w:name w:val="Überschrift 4 Zchn"/>
    <w:basedOn w:val="Absatz-Standardschriftart"/>
    <w:link w:val="berschrift4"/>
    <w:uiPriority w:val="18"/>
    <w:semiHidden/>
    <w:rPr>
      <w:rFonts w:asciiTheme="majorHAnsi" w:eastAsiaTheme="majorEastAsia" w:hAnsiTheme="majorHAnsi" w:cstheme="majorBidi"/>
      <w:b/>
      <w:bCs/>
      <w:i/>
      <w:iCs/>
      <w:color w:val="7E97AD" w:themeColor="accent1"/>
      <w:kern w:val="20"/>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19"/>
      </w:numPr>
      <w:contextualSpacing/>
    </w:pPr>
  </w:style>
  <w:style w:type="paragraph" w:styleId="Listennummer2">
    <w:name w:val="List Number 2"/>
    <w:basedOn w:val="Standard"/>
    <w:uiPriority w:val="1"/>
    <w:unhideWhenUsed/>
    <w:qFormat/>
    <w:pPr>
      <w:numPr>
        <w:ilvl w:val="1"/>
        <w:numId w:val="19"/>
      </w:numPr>
      <w:contextualSpacing/>
    </w:pPr>
  </w:style>
  <w:style w:type="paragraph" w:styleId="Listennummer3">
    <w:name w:val="List Number 3"/>
    <w:basedOn w:val="Standard"/>
    <w:uiPriority w:val="18"/>
    <w:unhideWhenUsed/>
    <w:qFormat/>
    <w:pPr>
      <w:numPr>
        <w:ilvl w:val="2"/>
        <w:numId w:val="19"/>
      </w:numPr>
      <w:contextualSpacing/>
    </w:pPr>
  </w:style>
  <w:style w:type="paragraph" w:styleId="Listennummer4">
    <w:name w:val="List Number 4"/>
    <w:basedOn w:val="Standard"/>
    <w:uiPriority w:val="18"/>
    <w:semiHidden/>
    <w:unhideWhenUsed/>
    <w:pPr>
      <w:numPr>
        <w:ilvl w:val="3"/>
        <w:numId w:val="19"/>
      </w:numPr>
      <w:contextualSpacing/>
    </w:pPr>
  </w:style>
  <w:style w:type="paragraph" w:styleId="Listennummer5">
    <w:name w:val="List Number 5"/>
    <w:basedOn w:val="Standard"/>
    <w:uiPriority w:val="18"/>
    <w:semiHidden/>
    <w:unhideWhenUsed/>
    <w:pPr>
      <w:numPr>
        <w:ilvl w:val="4"/>
        <w:numId w:val="19"/>
      </w:numPr>
      <w:contextualSpacing/>
    </w:pPr>
  </w:style>
  <w:style w:type="paragraph" w:styleId="Listenabsatz">
    <w:name w:val="List Paragraph"/>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
    <w:name w:val="Betont"/>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pPr>
      <w:spacing w:after="0"/>
      <w:ind w:left="220" w:hanging="220"/>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9"/>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9"/>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20"/>
    <w:qFormat/>
    <w:pPr>
      <w:spacing w:before="360" w:after="0" w:line="240" w:lineRule="auto"/>
      <w:ind w:left="432" w:right="1080"/>
    </w:pPr>
    <w:rPr>
      <w:i/>
      <w:iCs/>
      <w:color w:val="7F7F7F" w:themeColor="text1" w:themeTint="80"/>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Verzeichnis1">
    <w:name w:val="toc 1"/>
    <w:basedOn w:val="Standard"/>
    <w:next w:val="Standard"/>
    <w:autoRedefine/>
    <w:uiPriority w:val="39"/>
    <w:unhideWhenUsed/>
    <w:rsid w:val="00203AAA"/>
    <w:pPr>
      <w:spacing w:after="100"/>
    </w:pPr>
    <w:rPr>
      <w:b/>
      <w:bCs/>
      <w:sz w:val="36"/>
      <w:szCs w:val="36"/>
    </w:rPr>
  </w:style>
  <w:style w:type="paragraph" w:styleId="Verzeichnis2">
    <w:name w:val="toc 2"/>
    <w:basedOn w:val="Standard"/>
    <w:next w:val="Standard"/>
    <w:autoRedefine/>
    <w:uiPriority w:val="39"/>
    <w:unhideWhenUsed/>
    <w:rsid w:val="00CA7960"/>
    <w:pPr>
      <w:spacing w:after="100"/>
      <w:ind w:left="200"/>
    </w:pPr>
  </w:style>
  <w:style w:type="paragraph" w:styleId="Verzeichnis3">
    <w:name w:val="toc 3"/>
    <w:basedOn w:val="Standard"/>
    <w:next w:val="Standard"/>
    <w:autoRedefine/>
    <w:uiPriority w:val="39"/>
    <w:unhideWhenUsed/>
    <w:rsid w:val="00914395"/>
    <w:pPr>
      <w:spacing w:before="0" w:after="100" w:line="259" w:lineRule="auto"/>
      <w:ind w:left="440"/>
    </w:pPr>
    <w:rPr>
      <w:rFonts w:eastAsiaTheme="minorEastAsia" w:cs="Times New Roman"/>
      <w:color w:val="auto"/>
      <w:kern w:val="0"/>
      <w:sz w:val="22"/>
      <w:szCs w:val="22"/>
      <w:lang w:val="en-GB"/>
    </w:rPr>
  </w:style>
  <w:style w:type="character" w:styleId="Kommentarzeichen">
    <w:name w:val="annotation reference"/>
    <w:basedOn w:val="Absatz-Standardschriftart"/>
    <w:uiPriority w:val="99"/>
    <w:semiHidden/>
    <w:unhideWhenUsed/>
    <w:rsid w:val="00CD4A92"/>
    <w:rPr>
      <w:sz w:val="16"/>
      <w:szCs w:val="16"/>
    </w:rPr>
  </w:style>
  <w:style w:type="paragraph" w:styleId="Kommentartext">
    <w:name w:val="annotation text"/>
    <w:basedOn w:val="Standard"/>
    <w:link w:val="KommentartextZchn"/>
    <w:uiPriority w:val="99"/>
    <w:semiHidden/>
    <w:unhideWhenUsed/>
    <w:rsid w:val="00CD4A92"/>
    <w:pPr>
      <w:spacing w:line="240" w:lineRule="auto"/>
    </w:pPr>
    <w:rPr>
      <w:sz w:val="20"/>
    </w:rPr>
  </w:style>
  <w:style w:type="character" w:customStyle="1" w:styleId="KommentartextZchn">
    <w:name w:val="Kommentartext Zchn"/>
    <w:basedOn w:val="Absatz-Standardschriftart"/>
    <w:link w:val="Kommentartext"/>
    <w:uiPriority w:val="99"/>
    <w:semiHidden/>
    <w:rsid w:val="00CD4A92"/>
    <w:rPr>
      <w:kern w:val="20"/>
    </w:rPr>
  </w:style>
  <w:style w:type="paragraph" w:styleId="Kommentarthema">
    <w:name w:val="annotation subject"/>
    <w:basedOn w:val="Kommentartext"/>
    <w:next w:val="Kommentartext"/>
    <w:link w:val="KommentarthemaZchn"/>
    <w:uiPriority w:val="99"/>
    <w:semiHidden/>
    <w:unhideWhenUsed/>
    <w:rsid w:val="00CD4A92"/>
    <w:rPr>
      <w:b/>
      <w:bCs/>
    </w:rPr>
  </w:style>
  <w:style w:type="character" w:customStyle="1" w:styleId="KommentarthemaZchn">
    <w:name w:val="Kommentarthema Zchn"/>
    <w:basedOn w:val="KommentartextZchn"/>
    <w:link w:val="Kommentarthema"/>
    <w:uiPriority w:val="99"/>
    <w:semiHidden/>
    <w:rsid w:val="00CD4A92"/>
    <w:rPr>
      <w:b/>
      <w:bCs/>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a\AppData\Roaming\Microsoft\Templates\J&#228;hrlicher%20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249E08A8FF42B788988308D547ADCB"/>
        <w:category>
          <w:name w:val="Allgemein"/>
          <w:gallery w:val="placeholder"/>
        </w:category>
        <w:types>
          <w:type w:val="bbPlcHdr"/>
        </w:types>
        <w:behaviors>
          <w:behavior w:val="content"/>
        </w:behaviors>
        <w:guid w:val="{C06BCA14-869D-4457-AABF-5C8A41CFED18}"/>
      </w:docPartPr>
      <w:docPartBody>
        <w:p w:rsidR="0003410E" w:rsidRDefault="00016A4E">
          <w:pPr>
            <w:pStyle w:val="EE249E08A8FF42B788988308D547ADCB"/>
          </w:pPr>
          <w:r>
            <w:rPr>
              <w:lang w:val="de-DE"/>
            </w:rPr>
            <w:t>Jährlicher</w:t>
          </w:r>
          <w:r>
            <w:br/>
          </w:r>
          <w:r>
            <w:rPr>
              <w:lang w:val="de-DE"/>
            </w:rPr>
            <w:t>Bericht</w:t>
          </w:r>
        </w:p>
      </w:docPartBody>
    </w:docPart>
    <w:docPart>
      <w:docPartPr>
        <w:name w:val="775636F58C8B4B30A4CEAAE5BCACE384"/>
        <w:category>
          <w:name w:val="Allgemein"/>
          <w:gallery w:val="placeholder"/>
        </w:category>
        <w:types>
          <w:type w:val="bbPlcHdr"/>
        </w:types>
        <w:behaviors>
          <w:behavior w:val="content"/>
        </w:behaviors>
        <w:guid w:val="{E4DC12E0-B604-4CD6-850D-E451AEF453E9}"/>
      </w:docPartPr>
      <w:docPartBody>
        <w:p w:rsidR="0003410E" w:rsidRDefault="00016A4E">
          <w:pPr>
            <w:pStyle w:val="775636F58C8B4B30A4CEAAE5BCACE384"/>
          </w:pPr>
          <w:r>
            <w:rPr>
              <w:lang w:val="de-DE"/>
            </w:rPr>
            <w:t>[Jahr]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MinchoB">
    <w:altName w:val="HG明朝B"/>
    <w:panose1 w:val="00000000000000000000"/>
    <w:charset w:val="80"/>
    <w:family w:val="roman"/>
    <w:notTrueType/>
    <w:pitch w:val="default"/>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63AF57E"/>
    <w:lvl w:ilvl="0">
      <w:start w:val="1"/>
      <w:numFmt w:val="bullet"/>
      <w:pStyle w:val="Aufzhlungszeichen"/>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5"/>
    <w:rsid w:val="00016A4E"/>
    <w:rsid w:val="0003410E"/>
    <w:rsid w:val="001E537B"/>
    <w:rsid w:val="002167B7"/>
    <w:rsid w:val="00304E0A"/>
    <w:rsid w:val="00394775"/>
    <w:rsid w:val="008B7D70"/>
    <w:rsid w:val="00EF5A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12250A53F04977A9B762F62C3F72ED">
    <w:name w:val="A812250A53F04977A9B762F62C3F72ED"/>
  </w:style>
  <w:style w:type="paragraph" w:customStyle="1" w:styleId="5EE01BB9828B48A396193C96A2633BC9">
    <w:name w:val="5EE01BB9828B48A396193C96A2633BC9"/>
  </w:style>
  <w:style w:type="paragraph" w:customStyle="1" w:styleId="2E385A406BAB4342842EC93F75344D6E">
    <w:name w:val="2E385A406BAB4342842EC93F75344D6E"/>
  </w:style>
  <w:style w:type="paragraph" w:customStyle="1" w:styleId="288CC9225C4A4532BD6AD9B1B338BB3B">
    <w:name w:val="288CC9225C4A4532BD6AD9B1B338BB3B"/>
  </w:style>
  <w:style w:type="paragraph" w:customStyle="1" w:styleId="6E1230BC016742788C705399F129B768">
    <w:name w:val="6E1230BC016742788C705399F129B768"/>
  </w:style>
  <w:style w:type="paragraph" w:customStyle="1" w:styleId="922A2A0AA78043E0BCED4A8CCB7FC15C">
    <w:name w:val="922A2A0AA78043E0BCED4A8CCB7FC15C"/>
  </w:style>
  <w:style w:type="paragraph" w:customStyle="1" w:styleId="F68F276240794A6D9F4D960824DCBFCC">
    <w:name w:val="F68F276240794A6D9F4D960824DCBFCC"/>
  </w:style>
  <w:style w:type="paragraph" w:styleId="Aufzhlungszeichen">
    <w:name w:val="List Bullet"/>
    <w:basedOn w:val="Standard"/>
    <w:uiPriority w:val="1"/>
    <w:unhideWhenUsed/>
    <w:qFormat/>
    <w:pPr>
      <w:numPr>
        <w:numId w:val="1"/>
      </w:numPr>
      <w:spacing w:before="40" w:after="40" w:line="288" w:lineRule="auto"/>
    </w:pPr>
    <w:rPr>
      <w:rFonts w:eastAsiaTheme="minorHAnsi"/>
      <w:color w:val="595959" w:themeColor="text1" w:themeTint="A6"/>
      <w:kern w:val="20"/>
      <w:sz w:val="20"/>
      <w:szCs w:val="20"/>
      <w:lang w:val="de-DE"/>
    </w:rPr>
  </w:style>
  <w:style w:type="paragraph" w:customStyle="1" w:styleId="EE99C86C43C9494681929C4D6329B3C5">
    <w:name w:val="EE99C86C43C9494681929C4D6329B3C5"/>
  </w:style>
  <w:style w:type="paragraph" w:customStyle="1" w:styleId="0C37921F92D045C68B10CE7D32E804A5">
    <w:name w:val="0C37921F92D045C68B10CE7D32E804A5"/>
  </w:style>
  <w:style w:type="paragraph" w:customStyle="1" w:styleId="DD7091335F2D417F86E438DF8886311A">
    <w:name w:val="DD7091335F2D417F86E438DF8886311A"/>
  </w:style>
  <w:style w:type="paragraph" w:customStyle="1" w:styleId="01403417E3E9454EB444119A49250FBD">
    <w:name w:val="01403417E3E9454EB444119A49250FBD"/>
  </w:style>
  <w:style w:type="paragraph" w:customStyle="1" w:styleId="E5E0FF48450F440DBB2EF7E9E1DB34F2">
    <w:name w:val="E5E0FF48450F440DBB2EF7E9E1DB34F2"/>
  </w:style>
  <w:style w:type="paragraph" w:customStyle="1" w:styleId="4898F033B28942E6BC4621238A848537">
    <w:name w:val="4898F033B28942E6BC4621238A848537"/>
  </w:style>
  <w:style w:type="paragraph" w:customStyle="1" w:styleId="1E011463832449DD866222F0FCAC8E15">
    <w:name w:val="1E011463832449DD866222F0FCAC8E15"/>
  </w:style>
  <w:style w:type="paragraph" w:customStyle="1" w:styleId="B9C066F4380247AF8CE555D7002C9E1E">
    <w:name w:val="B9C066F4380247AF8CE555D7002C9E1E"/>
  </w:style>
  <w:style w:type="paragraph" w:customStyle="1" w:styleId="81F15CC654FC45778883E81877C8A6A7">
    <w:name w:val="81F15CC654FC45778883E81877C8A6A7"/>
  </w:style>
  <w:style w:type="paragraph" w:customStyle="1" w:styleId="BE83580F6D0E4B35A7E983C03D7A6F42">
    <w:name w:val="BE83580F6D0E4B35A7E983C03D7A6F42"/>
  </w:style>
  <w:style w:type="paragraph" w:customStyle="1" w:styleId="900AE4820FCC4441963FABCB59B286E1">
    <w:name w:val="900AE4820FCC4441963FABCB59B286E1"/>
  </w:style>
  <w:style w:type="paragraph" w:customStyle="1" w:styleId="8B2129412F9F4E69AA05A9C2F961EEAD">
    <w:name w:val="8B2129412F9F4E69AA05A9C2F961EEAD"/>
  </w:style>
  <w:style w:type="paragraph" w:customStyle="1" w:styleId="43466715899F494AB2D208225C77DFAA">
    <w:name w:val="43466715899F494AB2D208225C77DFAA"/>
  </w:style>
  <w:style w:type="paragraph" w:customStyle="1" w:styleId="D09E1D6045DC4B6EA9CEB4B5A853840B">
    <w:name w:val="D09E1D6045DC4B6EA9CEB4B5A853840B"/>
  </w:style>
  <w:style w:type="paragraph" w:customStyle="1" w:styleId="91983D09ED5D4267ABA046ADF1737C4B">
    <w:name w:val="91983D09ED5D4267ABA046ADF1737C4B"/>
  </w:style>
  <w:style w:type="paragraph" w:customStyle="1" w:styleId="B0DE346658AB416A9ACF46339992AEF3">
    <w:name w:val="B0DE346658AB416A9ACF46339992AEF3"/>
  </w:style>
  <w:style w:type="paragraph" w:customStyle="1" w:styleId="7F40D189CD874CDFADEA54A2D4A9FF50">
    <w:name w:val="7F40D189CD874CDFADEA54A2D4A9FF50"/>
  </w:style>
  <w:style w:type="paragraph" w:customStyle="1" w:styleId="EE249E08A8FF42B788988308D547ADCB">
    <w:name w:val="EE249E08A8FF42B788988308D547ADCB"/>
  </w:style>
  <w:style w:type="paragraph" w:customStyle="1" w:styleId="775636F58C8B4B30A4CEAAE5BCACE384">
    <w:name w:val="775636F58C8B4B30A4CEAAE5BCACE384"/>
  </w:style>
  <w:style w:type="paragraph" w:customStyle="1" w:styleId="8F49690884FC49C9A091D50364B46015">
    <w:name w:val="8F49690884FC49C9A091D50364B46015"/>
  </w:style>
  <w:style w:type="paragraph" w:customStyle="1" w:styleId="0B77792915474EE1A7DB5915718330BF">
    <w:name w:val="0B77792915474EE1A7DB5915718330BF"/>
    <w:rsid w:val="00EF5A85"/>
  </w:style>
  <w:style w:type="paragraph" w:customStyle="1" w:styleId="17C2CF778729489489FBAAA6AEBF7925">
    <w:name w:val="17C2CF778729489489FBAAA6AEBF7925"/>
    <w:rsid w:val="00EF5A85"/>
  </w:style>
  <w:style w:type="paragraph" w:customStyle="1" w:styleId="025204F539554D4ABF636BC4FB43C728">
    <w:name w:val="025204F539554D4ABF636BC4FB43C728"/>
    <w:rsid w:val="00EF5A85"/>
  </w:style>
  <w:style w:type="paragraph" w:customStyle="1" w:styleId="BFE99CDACE864A35A22C5BDA01AE8F77">
    <w:name w:val="BFE99CDACE864A35A22C5BDA01AE8F77"/>
    <w:rsid w:val="00EF5A85"/>
  </w:style>
  <w:style w:type="paragraph" w:customStyle="1" w:styleId="789D53B0B542420EACD77CB33E12D4FC">
    <w:name w:val="789D53B0B542420EACD77CB33E12D4FC"/>
    <w:rsid w:val="00EF5A85"/>
  </w:style>
  <w:style w:type="paragraph" w:customStyle="1" w:styleId="EBF493FFA58C41A29D9D242D1A6FE954">
    <w:name w:val="EBF493FFA58C41A29D9D242D1A6FE954"/>
    <w:rsid w:val="00EF5A85"/>
  </w:style>
  <w:style w:type="paragraph" w:customStyle="1" w:styleId="ADF81583DF7049EC943537CD24BE6714">
    <w:name w:val="ADF81583DF7049EC943537CD24BE6714"/>
    <w:rsid w:val="00EF5A85"/>
  </w:style>
  <w:style w:type="paragraph" w:customStyle="1" w:styleId="F411A0B73F5B476296DA5155D7A2BFB9">
    <w:name w:val="F411A0B73F5B476296DA5155D7A2BFB9"/>
    <w:rsid w:val="00EF5A85"/>
  </w:style>
  <w:style w:type="paragraph" w:customStyle="1" w:styleId="A0EA9D8F08184D338F3D3E19FA6FAAE1">
    <w:name w:val="A0EA9D8F08184D338F3D3E19FA6FAAE1"/>
    <w:rsid w:val="00EF5A85"/>
  </w:style>
  <w:style w:type="paragraph" w:customStyle="1" w:styleId="5992DF9F25784867AC25EE07929C0B4F">
    <w:name w:val="5992DF9F25784867AC25EE07929C0B4F"/>
    <w:rsid w:val="00EF5A85"/>
  </w:style>
  <w:style w:type="paragraph" w:customStyle="1" w:styleId="E75173E8C0BA497B9E20E540429E5381">
    <w:name w:val="E75173E8C0BA497B9E20E540429E5381"/>
    <w:rsid w:val="00EF5A85"/>
  </w:style>
  <w:style w:type="paragraph" w:customStyle="1" w:styleId="4E194A5A2ABD4F15B208A1CD7D9F2939">
    <w:name w:val="4E194A5A2ABD4F15B208A1CD7D9F2939"/>
    <w:rsid w:val="00EF5A85"/>
  </w:style>
  <w:style w:type="paragraph" w:customStyle="1" w:styleId="2D8DA695F9C146908490178C34C8DDB2">
    <w:name w:val="2D8DA695F9C146908490178C34C8DDB2"/>
    <w:rsid w:val="00EF5A85"/>
  </w:style>
  <w:style w:type="paragraph" w:customStyle="1" w:styleId="89AAD3A4904B438A978CF2420B3D5060">
    <w:name w:val="89AAD3A4904B438A978CF2420B3D5060"/>
    <w:rsid w:val="00EF5A85"/>
  </w:style>
  <w:style w:type="paragraph" w:customStyle="1" w:styleId="17C095AA15754707A61F3A721D875675">
    <w:name w:val="17C095AA15754707A61F3A721D875675"/>
    <w:rsid w:val="00EF5A85"/>
  </w:style>
  <w:style w:type="paragraph" w:customStyle="1" w:styleId="9CCC213D93504DCE9EA4A5B2A79F7210">
    <w:name w:val="9CCC213D93504DCE9EA4A5B2A79F7210"/>
    <w:rsid w:val="00394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CDCADB69-EA00-4DB4-889D-4FC179A8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Template>
  <TotalTime>0</TotalTime>
  <Pages>17</Pages>
  <Words>972</Words>
  <Characters>5544</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Emupi</vt: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Emupi</dc:title>
  <dc:creator>Karina</dc:creator>
  <cp:keywords/>
  <cp:lastModifiedBy>Karina</cp:lastModifiedBy>
  <cp:revision>49</cp:revision>
  <dcterms:created xsi:type="dcterms:W3CDTF">2018-01-27T10:02:00Z</dcterms:created>
  <dcterms:modified xsi:type="dcterms:W3CDTF">2018-02-05T13:03:00Z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