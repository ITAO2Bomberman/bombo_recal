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2914833"/>
        <w:docPartObj>
          <w:docPartGallery w:val="Cover Pages"/>
          <w:docPartUnique/>
        </w:docPartObj>
      </w:sdtPr>
      <w:sdtEndPr/>
      <w:sdtContent>
        <w:p w14:paraId="61384C5B" w14:textId="77777777" w:rsidR="00C245DC" w:rsidRPr="007D79D8" w:rsidRDefault="003C4373" w:rsidP="00AC3E1E">
          <w:r w:rsidRPr="006C47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49F73161" wp14:editId="2B2E22B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2700359</wp:posOffset>
                    </wp:positionV>
                    <wp:extent cx="6400800" cy="6900530"/>
                    <wp:effectExtent l="0" t="0" r="10795" b="15240"/>
                    <wp:wrapNone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6900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0D48B1" w14:textId="77777777" w:rsidR="00AC3E1E" w:rsidRDefault="00721759" w:rsidP="00AC3E1E">
                                <w:pPr>
                                  <w:pStyle w:val="Titel"/>
                                </w:pPr>
                                <w:sdt>
                                  <w:sdtPr>
                                    <w:alias w:val="Titel"/>
                                    <w:tag w:val=""/>
                                    <w:id w:val="242693310"/>
                                    <w:placeholder>
                                      <w:docPart w:val="EE249E08A8FF42B788988308D547ADC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3E1E">
                                      <w:t>Emupi</w:t>
                                    </w:r>
                                  </w:sdtContent>
                                </w:sdt>
                              </w:p>
                              <w:p w14:paraId="07AA8DEA" w14:textId="77777777" w:rsidR="00AC3E1E" w:rsidRPr="00B608F9" w:rsidRDefault="00AC3E1E" w:rsidP="00AC3E1E">
                                <w:pPr>
                                  <w:pStyle w:val="Untertitel"/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B608F9">
                                  <w:rPr>
                                    <w:sz w:val="32"/>
                                  </w:rPr>
                                  <w:t xml:space="preserve">projektdokumentation </w:t>
                                </w: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Datum"/>
                                    <w:tag w:val=""/>
                                    <w:id w:val="-1517621458"/>
                                    <w:placeholder>
                                      <w:docPart w:val="775636F58C8B4B30A4CEAAE5BCACE3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B608F9">
                                      <w:rPr>
                                        <w:sz w:val="32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p w14:paraId="3512F4CB" w14:textId="77777777" w:rsidR="00B608F9" w:rsidRDefault="00B608F9" w:rsidP="00B608F9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Klasse: ITAO2 des Robert-bosch-berufskollegs </w:t>
                                </w:r>
                              </w:p>
                              <w:p w14:paraId="3345DEB9" w14:textId="77777777" w:rsidR="00AC3E1E" w:rsidRPr="00B608F9" w:rsidRDefault="00AC3E1E" w:rsidP="00AC3E1E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 w:rsidRPr="00B608F9">
                                  <w:rPr>
                                    <w:sz w:val="24"/>
                                  </w:rPr>
                                  <w:t>Betreuer: Ralf Langewiesche, Michael BERG, HERR Gröne</w:t>
                                </w:r>
                              </w:p>
                              <w:p w14:paraId="1A7E23EB" w14:textId="77777777" w:rsidR="00AC3E1E" w:rsidRPr="00B608F9" w:rsidRDefault="00B608F9" w:rsidP="00AC3E1E">
                                <w:pPr>
                                  <w:pStyle w:val="Untertitel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Durchgeführt von: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</w:r>
                                <w:r w:rsidR="00AC3E1E" w:rsidRPr="00B608F9">
                                  <w:rPr>
                                    <w:sz w:val="24"/>
                                  </w:rPr>
                                  <w:t>KArina Szymczak, Daniel Heinrich, Pascal Musiolik, Michael Olenberg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" o:spid="_x0000_s1026" type="#_x0000_t202" alt="Titel, Untertitel und Exposee" style="position:absolute;margin-left:0;margin-top:212.65pt;width:7in;height:543.35pt;z-index:251659264;visibility:visible;mso-wrap-style:square;mso-width-percent:825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" o:allowoverlap="f" filled="f" stroked="f" strokeweight=".5pt">
                    <v:textbox inset="0,0,0,0">
                      <w:txbxContent>
                        <w:p w:rsidR="00AC3E1E" w:rsidRDefault="00AC3E1E" w:rsidP="00AC3E1E">
                          <w:pPr>
                            <w:pStyle w:val="Titel"/>
                          </w:pPr>
                          <w:sdt>
                            <w:sdtPr>
                              <w:alias w:val="Titel"/>
                              <w:tag w:val=""/>
                              <w:id w:val="242693310"/>
                              <w:placeholder>
                                <w:docPart w:val="EE249E08A8FF42B788988308D547AD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t>Emupi</w:t>
                              </w:r>
                            </w:sdtContent>
                          </w:sdt>
                        </w:p>
                        <w:p w:rsidR="00AC3E1E" w:rsidRPr="00B608F9" w:rsidRDefault="00AC3E1E" w:rsidP="00AC3E1E">
                          <w:pPr>
                            <w:pStyle w:val="Untertitel"/>
                            <w:jc w:val="center"/>
                            <w:rPr>
                              <w:sz w:val="32"/>
                            </w:rPr>
                          </w:pPr>
                          <w:r w:rsidRPr="00B608F9">
                            <w:rPr>
                              <w:sz w:val="32"/>
                            </w:rPr>
                            <w:t xml:space="preserve">projektdokumentation </w:t>
                          </w:r>
                          <w:sdt>
                            <w:sdtPr>
                              <w:rPr>
                                <w:sz w:val="32"/>
                              </w:rPr>
                              <w:alias w:val="Datum"/>
                              <w:tag w:val=""/>
                              <w:id w:val="-1517621458"/>
                              <w:placeholder>
                                <w:docPart w:val="775636F58C8B4B30A4CEAAE5BCACE3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B608F9">
                                <w:rPr>
                                  <w:sz w:val="32"/>
                                </w:rPr>
                                <w:t>2018</w:t>
                              </w:r>
                            </w:sdtContent>
                          </w:sdt>
                        </w:p>
                        <w:p w:rsidR="00B608F9" w:rsidRDefault="00B608F9" w:rsidP="00B608F9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Klasse: ITAO2 des Robert-bosch-berufskollegs </w:t>
                          </w:r>
                        </w:p>
                        <w:p w:rsidR="00AC3E1E" w:rsidRPr="00B608F9" w:rsidRDefault="00AC3E1E" w:rsidP="00AC3E1E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 w:rsidRPr="00B608F9">
                            <w:rPr>
                              <w:sz w:val="24"/>
                            </w:rPr>
                            <w:t>Betreuer: Ralf Langewiesche, Michael BERG, HERR Gröne</w:t>
                          </w:r>
                        </w:p>
                        <w:p w:rsidR="00AC3E1E" w:rsidRPr="00B608F9" w:rsidRDefault="00B608F9" w:rsidP="00AC3E1E">
                          <w:pPr>
                            <w:pStyle w:val="Untertitel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Durchgeführt von:</w:t>
                          </w:r>
                          <w:r>
                            <w:rPr>
                              <w:sz w:val="24"/>
                            </w:rPr>
                            <w:br/>
                          </w:r>
                          <w:r w:rsidR="00AC3E1E" w:rsidRPr="00B608F9">
                            <w:rPr>
                              <w:sz w:val="24"/>
                            </w:rPr>
                            <w:t>KArina Szymczak, Daniel Heinrich, Pascal Musiolik, Michael Olenberg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C47C5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F797F6" wp14:editId="6C8D7009">
                <wp:simplePos x="0" y="0"/>
                <wp:positionH relativeFrom="margin">
                  <wp:align>center</wp:align>
                </wp:positionH>
                <wp:positionV relativeFrom="paragraph">
                  <wp:posOffset>-1504728</wp:posOffset>
                </wp:positionV>
                <wp:extent cx="5166995" cy="6337935"/>
                <wp:effectExtent l="0" t="0" r="0" b="5715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6995" cy="6337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85468" w:rsidRPr="006C47C5">
            <w:br w:type="page"/>
          </w:r>
        </w:p>
      </w:sdtContent>
    </w:sdt>
    <w:sdt>
      <w:sdtPr>
        <w:rPr>
          <w:b w:val="0"/>
          <w:sz w:val="28"/>
        </w:rPr>
        <w:id w:val="959305572"/>
        <w:docPartObj>
          <w:docPartGallery w:val="Table of Contents"/>
          <w:docPartUnique/>
        </w:docPartObj>
      </w:sdtPr>
      <w:sdtEndPr/>
      <w:sdtContent>
        <w:p w14:paraId="47D62051" w14:textId="77777777" w:rsidR="00C245DC" w:rsidRDefault="00C245DC" w:rsidP="00AC3E1E">
          <w:pPr>
            <w:pStyle w:val="Inhaltsverzeichnisberschrift"/>
          </w:pPr>
          <w:r>
            <w:t>Inhaltsverzeichnis</w:t>
          </w:r>
        </w:p>
        <w:p w14:paraId="7CA2946B" w14:textId="77777777" w:rsidR="00AC3E1E" w:rsidRDefault="00C245DC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13728" w:history="1">
            <w:r w:rsidR="00AC3E1E" w:rsidRPr="000B4E40">
              <w:rPr>
                <w:rStyle w:val="Hyperlink"/>
                <w:noProof/>
              </w:rPr>
              <w:t>Vorwort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_Toc504813728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0424DAA4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29" w:history="1">
            <w:r w:rsidR="00AC3E1E" w:rsidRPr="000B4E40">
              <w:rPr>
                <w:rStyle w:val="Hyperlink"/>
                <w:noProof/>
              </w:rPr>
              <w:t>Entwicklerdokumentation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_Toc504813729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2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4E46C2B" w14:textId="77777777" w:rsidR="00AC3E1E" w:rsidRDefault="00721759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0" w:history="1">
            <w:r w:rsidR="00AC3E1E" w:rsidRPr="000B4E40">
              <w:rPr>
                <w:rStyle w:val="Hyperlink"/>
                <w:noProof/>
              </w:rPr>
              <w:t>Netbeans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_Toc504813730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2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A167601" w14:textId="77777777" w:rsidR="00AC3E1E" w:rsidRDefault="00721759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1" w:history="1">
            <w:r w:rsidR="00AC3E1E" w:rsidRPr="000B4E40">
              <w:rPr>
                <w:rStyle w:val="Hyperlink"/>
                <w:noProof/>
              </w:rPr>
              <w:t>Das Spiel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_Toc504813731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3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6AB9C9AB" w14:textId="77777777" w:rsidR="00AC3E1E" w:rsidRDefault="00721759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2" w:history="1">
            <w:r w:rsidR="00AC3E1E" w:rsidRPr="000B4E40">
              <w:rPr>
                <w:rStyle w:val="Hyperlink"/>
                <w:noProof/>
              </w:rPr>
              <w:t>Raspberry Pi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_Toc504813732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4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747AA5FF" w14:textId="77777777" w:rsidR="00AC3E1E" w:rsidRDefault="00721759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3" w:history="1">
            <w:r w:rsidR="00AC3E1E" w:rsidRPr="000B4E40">
              <w:rPr>
                <w:rStyle w:val="Hyperlink"/>
                <w:noProof/>
              </w:rPr>
              <w:t>Die Platinen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_Toc504813733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5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03F11AA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4" w:history="1">
            <w:r w:rsidR="00AC3E1E" w:rsidRPr="000B4E40">
              <w:rPr>
                <w:rStyle w:val="Hyperlink"/>
                <w:noProof/>
              </w:rPr>
              <w:t>Stückliste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_Toc504813734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6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E955B22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5" w:history="1">
            <w:r w:rsidR="00AC3E1E" w:rsidRPr="000B4E40">
              <w:rPr>
                <w:rStyle w:val="Hyperlink"/>
                <w:noProof/>
              </w:rPr>
              <w:t>Projektdokumentation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_Toc504813735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7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32D5FFEB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6" w:history="1">
            <w:r w:rsidR="00AC3E1E" w:rsidRPr="000B4E40">
              <w:rPr>
                <w:rStyle w:val="Hyperlink"/>
                <w:noProof/>
              </w:rPr>
              <w:t>Fazit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_Toc504813736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8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56C7A8AC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7" w:history="1">
            <w:r w:rsidR="00AC3E1E" w:rsidRPr="000B4E40">
              <w:rPr>
                <w:rStyle w:val="Hyperlink"/>
                <w:noProof/>
              </w:rPr>
              <w:t>Quellen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_Toc504813737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9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449EA135" w14:textId="77777777" w:rsidR="00AC3E1E" w:rsidRDefault="00721759">
          <w:pPr>
            <w:pStyle w:val="Verzeichnis1"/>
            <w:tabs>
              <w:tab w:val="right" w:leader="dot" w:pos="8873"/>
            </w:tabs>
            <w:rPr>
              <w:rFonts w:eastAsiaTheme="minorEastAsia"/>
              <w:b w:val="0"/>
              <w:bCs w:val="0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8" w:history="1">
            <w:r w:rsidR="00AC3E1E" w:rsidRPr="000B4E40">
              <w:rPr>
                <w:rStyle w:val="Hyperlink"/>
                <w:noProof/>
              </w:rPr>
              <w:t>Anhang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_Toc504813738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10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149B361D" w14:textId="77777777" w:rsidR="00AC3E1E" w:rsidRDefault="00721759">
          <w:pPr>
            <w:pStyle w:val="Verzeichnis2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ja-JP"/>
            </w:rPr>
          </w:pPr>
          <w:hyperlink w:anchor="_Toc504813739" w:history="1">
            <w:r w:rsidR="00AC3E1E" w:rsidRPr="000B4E40">
              <w:rPr>
                <w:rStyle w:val="Hyperlink"/>
                <w:noProof/>
              </w:rPr>
              <w:t>Quellcode</w:t>
            </w:r>
            <w:r w:rsidR="00AC3E1E">
              <w:rPr>
                <w:noProof/>
                <w:webHidden/>
              </w:rPr>
              <w:tab/>
            </w:r>
            <w:r w:rsidR="00AC3E1E">
              <w:rPr>
                <w:noProof/>
                <w:webHidden/>
              </w:rPr>
              <w:fldChar w:fldCharType="begin"/>
            </w:r>
            <w:r w:rsidR="00AC3E1E">
              <w:rPr>
                <w:noProof/>
                <w:webHidden/>
              </w:rPr>
              <w:instrText xml:space="preserve"> PAGEREF _Toc504813739 \h </w:instrText>
            </w:r>
            <w:r w:rsidR="00AC3E1E">
              <w:rPr>
                <w:noProof/>
                <w:webHidden/>
              </w:rPr>
            </w:r>
            <w:r w:rsidR="00AC3E1E">
              <w:rPr>
                <w:noProof/>
                <w:webHidden/>
              </w:rPr>
              <w:fldChar w:fldCharType="separate"/>
            </w:r>
            <w:r w:rsidR="00AC3E1E">
              <w:rPr>
                <w:noProof/>
                <w:webHidden/>
              </w:rPr>
              <w:t>10</w:t>
            </w:r>
            <w:r w:rsidR="00AC3E1E">
              <w:rPr>
                <w:noProof/>
                <w:webHidden/>
              </w:rPr>
              <w:fldChar w:fldCharType="end"/>
            </w:r>
          </w:hyperlink>
        </w:p>
        <w:p w14:paraId="2177B16E" w14:textId="77777777" w:rsidR="00C245DC" w:rsidRDefault="00C245DC" w:rsidP="00AC3E1E">
          <w:r>
            <w:fldChar w:fldCharType="end"/>
          </w:r>
        </w:p>
      </w:sdtContent>
    </w:sdt>
    <w:p w14:paraId="07DE99F6" w14:textId="77777777" w:rsidR="00F248E8" w:rsidRPr="006C47C5" w:rsidRDefault="00F248E8" w:rsidP="00AC3E1E">
      <w:pPr>
        <w:sectPr w:rsidR="00F248E8" w:rsidRPr="006C47C5" w:rsidSect="00CA7960">
          <w:pgSz w:w="11907" w:h="16839" w:code="9"/>
          <w:pgMar w:top="2520" w:right="1512" w:bottom="1800" w:left="1512" w:header="1080" w:footer="709" w:gutter="0"/>
          <w:pgNumType w:start="0"/>
          <w:cols w:space="720"/>
          <w:titlePg/>
          <w:docGrid w:linePitch="360"/>
        </w:sectPr>
      </w:pPr>
    </w:p>
    <w:p w14:paraId="01C53369" w14:textId="77777777" w:rsidR="00C245DC" w:rsidRPr="00C245DC" w:rsidRDefault="00C245DC" w:rsidP="00AC3E1E">
      <w:pPr>
        <w:pStyle w:val="berschrift1"/>
      </w:pPr>
      <w:bookmarkStart w:id="0" w:name="_Toc504813728"/>
      <w:r>
        <w:lastRenderedPageBreak/>
        <w:t>Vorwort</w:t>
      </w:r>
      <w:bookmarkEnd w:id="0"/>
    </w:p>
    <w:p w14:paraId="0BB7E10F" w14:textId="75C4A85D" w:rsidR="00B32540" w:rsidRDefault="00B32540" w:rsidP="00AC3E1E">
      <w:pPr>
        <w:pStyle w:val="Firmeninfos"/>
      </w:pPr>
      <w:r>
        <w:t xml:space="preserve">Das Projekt was in diesem Projekt vorgestellt wird, ist der </w:t>
      </w:r>
      <w:commentRangeStart w:id="1"/>
      <w:r>
        <w:t>EmuPi</w:t>
      </w:r>
      <w:commentRangeEnd w:id="1"/>
      <w:r>
        <w:rPr>
          <w:rStyle w:val="Kommentarzeichen"/>
        </w:rPr>
        <w:commentReference w:id="1"/>
      </w:r>
    </w:p>
    <w:p w14:paraId="0551E9BD" w14:textId="6017CA47" w:rsidR="00C245DC" w:rsidRDefault="00C245DC" w:rsidP="00AC3E1E">
      <w:pPr>
        <w:pStyle w:val="Firmeninfos"/>
      </w:pPr>
      <w:r>
        <w:t>Der EmuPi ist eine auf dem Raspberry Pi Zero basierendes Handheld System, welches mit der „</w:t>
      </w:r>
      <w:commentRangeStart w:id="2"/>
      <w:r>
        <w:t>Recalbox</w:t>
      </w:r>
      <w:commentRangeEnd w:id="2"/>
      <w:r w:rsidR="00CD4A92">
        <w:rPr>
          <w:rStyle w:val="Kommentarzeichen"/>
        </w:rPr>
        <w:commentReference w:id="2"/>
      </w:r>
      <w:r>
        <w:t xml:space="preserve">“-Oberfläche eine anwenderfreundliche Bedienung </w:t>
      </w:r>
      <w:r w:rsidR="00CD4A92">
        <w:t>ermöglicht.</w:t>
      </w:r>
      <w:r w:rsidR="00CD4A92">
        <w:rPr>
          <w:color w:val="FF0000"/>
        </w:rPr>
        <w:t xml:space="preserve"> </w:t>
      </w:r>
      <w:r w:rsidR="00CD4A92">
        <w:rPr>
          <w:color w:val="FF0000"/>
        </w:rPr>
        <w:br/>
      </w:r>
      <w:r>
        <w:t xml:space="preserve">Das Chassis des EmuPi ist </w:t>
      </w:r>
      <w:r w:rsidR="007D79D8">
        <w:t xml:space="preserve">ein neulackiertes, modifiziertes </w:t>
      </w:r>
      <w:commentRangeStart w:id="3"/>
      <w:r w:rsidR="007D79D8" w:rsidRPr="00CD4A92">
        <w:rPr>
          <w:color w:val="FF0000"/>
        </w:rPr>
        <w:t>Nintendo</w:t>
      </w:r>
      <w:commentRangeEnd w:id="3"/>
      <w:r w:rsidR="00CD4A92">
        <w:rPr>
          <w:rStyle w:val="Kommentarzeichen"/>
        </w:rPr>
        <w:commentReference w:id="3"/>
      </w:r>
      <w:r w:rsidR="007D79D8" w:rsidRPr="00CD4A92">
        <w:rPr>
          <w:color w:val="FF0000"/>
        </w:rPr>
        <w:t xml:space="preserve"> DS </w:t>
      </w:r>
      <w:r w:rsidR="007D79D8">
        <w:t xml:space="preserve">Chassis. </w:t>
      </w:r>
      <w:r w:rsidR="00CD4A92">
        <w:br/>
      </w:r>
      <w:r w:rsidR="007D79D8">
        <w:t>Die Stromversorgung erfolgt über dem integrierten Lithium-Polymer Akku, welcher über Mikro-USB geladen werden kann.</w:t>
      </w:r>
    </w:p>
    <w:p w14:paraId="328099AE" w14:textId="77777777" w:rsidR="007D79D8" w:rsidRDefault="007D79D8" w:rsidP="00AC3E1E">
      <w:pPr>
        <w:pStyle w:val="Firmeninfos"/>
      </w:pPr>
      <w:r w:rsidRPr="006C47C5">
        <w:rPr>
          <w:noProof/>
        </w:rPr>
        <w:drawing>
          <wp:anchor distT="0" distB="0" distL="114300" distR="114300" simplePos="0" relativeHeight="251661312" behindDoc="0" locked="0" layoutInCell="1" allowOverlap="1" wp14:anchorId="31B0519D" wp14:editId="5437D25E">
            <wp:simplePos x="0" y="0"/>
            <wp:positionH relativeFrom="margin">
              <wp:align>right</wp:align>
            </wp:positionH>
            <wp:positionV relativeFrom="paragraph">
              <wp:posOffset>5154044</wp:posOffset>
            </wp:positionV>
            <wp:extent cx="606782" cy="744279"/>
            <wp:effectExtent l="0" t="0" r="3175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82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Zusätzlich ist auf dem EmuPi System eine Bomberman-Version mit satirischen Bezügen zu der aktuellen politischen Lage vorinstalliert. Grundlage </w:t>
      </w:r>
      <w:r w:rsidR="00CD4A92">
        <w:t>für die Version ist Java</w:t>
      </w:r>
      <w:r>
        <w:t xml:space="preserve"> Swing und AWT Bibliotheken.</w:t>
      </w:r>
      <w:r w:rsidR="00CD4A92">
        <w:br/>
      </w:r>
      <w:r w:rsidR="00CD4A92">
        <w:t xml:space="preserve">Die Ausgabe von Tonsignalen ist entweder über die integrierten Lautsprecher oder die 3.5 mm Klinkenbuchse des Systems ermöglicht. </w:t>
      </w:r>
      <w:r>
        <w:t xml:space="preserve"> </w:t>
      </w:r>
    </w:p>
    <w:p w14:paraId="0A948484" w14:textId="77777777" w:rsidR="007D79D8" w:rsidRDefault="007D79D8" w:rsidP="00AC3E1E">
      <w:pPr>
        <w:pStyle w:val="Firmeninfos"/>
      </w:pPr>
      <w:r>
        <w:t>Auf dem EmuPi besteht die Möglichkeit, durch die integrierten Emulatoren, Spiele von verschiedensten</w:t>
      </w:r>
      <w:r w:rsidR="00CD4A92">
        <w:t xml:space="preserve"> Herstellern aus der Retro</w:t>
      </w:r>
      <w:r>
        <w:t xml:space="preserve">zeit der Videospiele zu genießen. Zudem sind auch nicht erschienene Spiele über Emulatoren spielbar. </w:t>
      </w:r>
    </w:p>
    <w:p w14:paraId="7EAC7E26" w14:textId="77777777" w:rsidR="00CD4A92" w:rsidRDefault="00CD4A92" w:rsidP="00AC3E1E">
      <w:pPr>
        <w:pStyle w:val="Firmeninfos"/>
      </w:pPr>
    </w:p>
    <w:p w14:paraId="3A707739" w14:textId="68DEB08D" w:rsidR="007D79D8" w:rsidRDefault="00AC3E1E" w:rsidP="00AC3E1E">
      <w:pPr>
        <w:pStyle w:val="Firmeninfos"/>
      </w:pPr>
      <w:r>
        <w:t xml:space="preserve"> </w:t>
      </w:r>
      <w:r w:rsidR="003C53D8">
        <w:t xml:space="preserve">Das Projekt wurde gewählt … </w:t>
      </w:r>
    </w:p>
    <w:p w14:paraId="079A87DF" w14:textId="77777777" w:rsidR="00AC3E1E" w:rsidRDefault="00AC3E1E" w:rsidP="00AC3E1E">
      <w:pPr>
        <w:pStyle w:val="Firmeninfos"/>
      </w:pPr>
    </w:p>
    <w:p w14:paraId="4E5B3866" w14:textId="77777777" w:rsidR="00AC3E1E" w:rsidRDefault="00CD4A92" w:rsidP="00AC3E1E">
      <w:pPr>
        <w:pStyle w:val="Firmeninfos"/>
      </w:pPr>
      <w:r>
        <w:rPr>
          <w:rStyle w:val="Kommentarzeichen"/>
        </w:rPr>
        <w:commentReference w:id="4"/>
      </w:r>
    </w:p>
    <w:p w14:paraId="1C8F7859" w14:textId="77777777" w:rsidR="00AC3E1E" w:rsidRDefault="00AC3E1E" w:rsidP="00AC3E1E">
      <w:pPr>
        <w:pStyle w:val="Firmeninfos"/>
      </w:pPr>
    </w:p>
    <w:p w14:paraId="4708B943" w14:textId="77777777" w:rsidR="00AC3E1E" w:rsidRDefault="00AC3E1E" w:rsidP="00AC3E1E">
      <w:pPr>
        <w:pStyle w:val="Firmeninfos"/>
      </w:pPr>
    </w:p>
    <w:p w14:paraId="34B80B65" w14:textId="77777777" w:rsidR="00AC3E1E" w:rsidRDefault="00AC3E1E" w:rsidP="00AC3E1E">
      <w:pPr>
        <w:pStyle w:val="Firmeninfos"/>
      </w:pPr>
    </w:p>
    <w:p w14:paraId="1399E32F" w14:textId="77777777" w:rsidR="00AC3E1E" w:rsidRDefault="00AC3E1E" w:rsidP="00AC3E1E">
      <w:pPr>
        <w:pStyle w:val="Firmeninfos"/>
      </w:pPr>
    </w:p>
    <w:p w14:paraId="11AD2C1D" w14:textId="77777777" w:rsidR="00AC3E1E" w:rsidRDefault="00AC3E1E" w:rsidP="00AC3E1E">
      <w:pPr>
        <w:pStyle w:val="Firmeninfos"/>
      </w:pPr>
    </w:p>
    <w:p w14:paraId="3B820431" w14:textId="77777777" w:rsidR="00AC3E1E" w:rsidRDefault="00AC3E1E" w:rsidP="00AC3E1E">
      <w:pPr>
        <w:pStyle w:val="Firmeninfos"/>
      </w:pPr>
    </w:p>
    <w:p w14:paraId="05E7935C" w14:textId="77777777" w:rsidR="00AC3E1E" w:rsidRDefault="00AC3E1E" w:rsidP="00AC3E1E">
      <w:pPr>
        <w:pStyle w:val="Firmeninfos"/>
      </w:pPr>
    </w:p>
    <w:p w14:paraId="3FCB50AB" w14:textId="77777777" w:rsidR="00832E9C" w:rsidRDefault="00832E9C" w:rsidP="00832E9C">
      <w:pPr>
        <w:pStyle w:val="berschrift1"/>
      </w:pPr>
      <w:r>
        <w:lastRenderedPageBreak/>
        <w:t>Entwicklerdokumentation</w:t>
      </w:r>
    </w:p>
    <w:p w14:paraId="200CF5CF" w14:textId="0D008869" w:rsidR="00AC3E1E" w:rsidRDefault="00832E9C" w:rsidP="00AC3E1E">
      <w:pPr>
        <w:pStyle w:val="Firmeninfos"/>
      </w:pPr>
      <w:r>
        <w:t>In der Entwicklerdokumentation werden unter anderem die benutzen Software vorgestellt und erläutert, warum wir diese benutzt haben.</w:t>
      </w:r>
    </w:p>
    <w:p w14:paraId="2C3EC152" w14:textId="77777777" w:rsidR="00AC3E1E" w:rsidRDefault="00AC3E1E" w:rsidP="00AC3E1E">
      <w:pPr>
        <w:pStyle w:val="Firmeninfos"/>
      </w:pPr>
    </w:p>
    <w:p w14:paraId="7E8B2653" w14:textId="77777777" w:rsidR="00AC3E1E" w:rsidRDefault="00AC3E1E" w:rsidP="00AC3E1E">
      <w:pPr>
        <w:pStyle w:val="Firmeninfos"/>
      </w:pPr>
    </w:p>
    <w:p w14:paraId="3B4A3F8E" w14:textId="77777777" w:rsidR="00AC3E1E" w:rsidRDefault="00AC3E1E" w:rsidP="00AC3E1E">
      <w:pPr>
        <w:pStyle w:val="Firmeninfos"/>
      </w:pPr>
    </w:p>
    <w:p w14:paraId="2A74F8BD" w14:textId="77777777" w:rsidR="00AC3E1E" w:rsidRDefault="00AC3E1E" w:rsidP="00AC3E1E">
      <w:pPr>
        <w:pStyle w:val="berschrift1"/>
      </w:pPr>
      <w:bookmarkStart w:id="5" w:name="_Toc504813729"/>
      <w:r>
        <w:lastRenderedPageBreak/>
        <w:t>Entwicklerdokumentation</w:t>
      </w:r>
      <w:bookmarkEnd w:id="5"/>
    </w:p>
    <w:p w14:paraId="64772F71" w14:textId="77777777" w:rsidR="00AC3E1E" w:rsidRDefault="00AC3E1E" w:rsidP="00AC3E1E">
      <w:pPr>
        <w:pStyle w:val="berschrift2"/>
      </w:pPr>
      <w:bookmarkStart w:id="6" w:name="_Toc504813730"/>
      <w:r>
        <w:t>Netbeans</w:t>
      </w:r>
      <w:bookmarkEnd w:id="6"/>
    </w:p>
    <w:p w14:paraId="4B63F883" w14:textId="1FA22E00" w:rsidR="00AC3E1E" w:rsidRDefault="00AC3E1E" w:rsidP="00AC3E1E"/>
    <w:p w14:paraId="2BCB7637" w14:textId="7A7ACBAB" w:rsidR="003C53D8" w:rsidRPr="00270449" w:rsidRDefault="003C53D8" w:rsidP="00AC3E1E">
      <w:pPr>
        <w:rPr>
          <w:szCs w:val="28"/>
        </w:rPr>
      </w:pPr>
      <w:r w:rsidRPr="00270449">
        <w:rPr>
          <w:rFonts w:cs="Arial"/>
          <w:color w:val="333333"/>
          <w:szCs w:val="28"/>
          <w:shd w:val="clear" w:color="auto" w:fill="FFFFFF"/>
        </w:rPr>
        <w:t>Die </w:t>
      </w:r>
      <w:hyperlink r:id="rId15" w:history="1">
        <w:r w:rsidRPr="00270449">
          <w:rPr>
            <w:rStyle w:val="Hyperlink"/>
            <w:rFonts w:cs="Arial"/>
            <w:color w:val="auto"/>
            <w:szCs w:val="28"/>
            <w:u w:val="none"/>
            <w:shd w:val="clear" w:color="auto" w:fill="FFFFFF"/>
          </w:rPr>
          <w:t>NetBeans IDE</w:t>
        </w:r>
      </w:hyperlink>
      <w:r w:rsidRPr="00270449">
        <w:rPr>
          <w:rFonts w:cs="Arial"/>
          <w:color w:val="auto"/>
          <w:szCs w:val="28"/>
          <w:shd w:val="clear" w:color="auto" w:fill="FFFFFF"/>
        </w:rPr>
        <w:t> </w:t>
      </w:r>
      <w:r w:rsidR="00270449">
        <w:rPr>
          <w:rFonts w:cs="Arial"/>
          <w:color w:val="333333"/>
          <w:szCs w:val="28"/>
          <w:shd w:val="clear" w:color="auto" w:fill="FFFFFF"/>
        </w:rPr>
        <w:t xml:space="preserve">ist eine Entwicklungsumgebung. </w:t>
      </w:r>
      <w:r w:rsidR="00270449">
        <w:rPr>
          <w:rFonts w:cs="Arial"/>
          <w:color w:val="333333"/>
          <w:szCs w:val="28"/>
          <w:shd w:val="clear" w:color="auto" w:fill="FFFFFF"/>
        </w:rPr>
        <w:br/>
        <w:t>E</w:t>
      </w:r>
      <w:r w:rsidRPr="00270449">
        <w:rPr>
          <w:rFonts w:cs="Arial"/>
          <w:color w:val="333333"/>
          <w:szCs w:val="28"/>
          <w:shd w:val="clear" w:color="auto" w:fill="FFFFFF"/>
        </w:rPr>
        <w:t xml:space="preserve">in Werkzeug für Programmierer, um Programme zu schreiben, zu kompilieren, zu testen, zu debuggen, zu profilieren, und bereitzustellen. </w:t>
      </w:r>
      <w:r w:rsidR="00270449">
        <w:rPr>
          <w:rFonts w:cs="Arial"/>
          <w:color w:val="333333"/>
          <w:szCs w:val="28"/>
          <w:shd w:val="clear" w:color="auto" w:fill="FFFFFF"/>
        </w:rPr>
        <w:br/>
        <w:t>Sie ist in Java geschrieben, aber</w:t>
      </w:r>
      <w:r w:rsidRPr="00270449">
        <w:rPr>
          <w:rFonts w:cs="Arial"/>
          <w:color w:val="333333"/>
          <w:szCs w:val="28"/>
          <w:shd w:val="clear" w:color="auto" w:fill="FFFFFF"/>
        </w:rPr>
        <w:t xml:space="preserve"> unterstützt aber jede</w:t>
      </w:r>
      <w:r w:rsidR="00270449">
        <w:rPr>
          <w:rFonts w:cs="Arial"/>
          <w:color w:val="333333"/>
          <w:szCs w:val="28"/>
          <w:shd w:val="clear" w:color="auto" w:fill="FFFFFF"/>
        </w:rPr>
        <w:t xml:space="preserve"> andere</w:t>
      </w:r>
      <w:r w:rsidRPr="00270449">
        <w:rPr>
          <w:rFonts w:cs="Arial"/>
          <w:color w:val="333333"/>
          <w:szCs w:val="28"/>
          <w:shd w:val="clear" w:color="auto" w:fill="FFFFFF"/>
        </w:rPr>
        <w:t xml:space="preserve"> Programmiersprache</w:t>
      </w:r>
      <w:r w:rsidR="00270449" w:rsidRPr="00270449">
        <w:rPr>
          <w:rFonts w:cs="Arial"/>
          <w:color w:val="333333"/>
          <w:szCs w:val="28"/>
          <w:shd w:val="clear" w:color="auto" w:fill="FFFFFF"/>
        </w:rPr>
        <w:t xml:space="preserve">. </w:t>
      </w:r>
      <w:r w:rsidR="00270449">
        <w:rPr>
          <w:rFonts w:cs="Arial"/>
          <w:color w:val="333333"/>
          <w:szCs w:val="28"/>
          <w:shd w:val="clear" w:color="auto" w:fill="FFFFFF"/>
        </w:rPr>
        <w:br/>
        <w:t xml:space="preserve">Sie ist </w:t>
      </w:r>
      <w:r w:rsidR="00270449" w:rsidRPr="00270449">
        <w:rPr>
          <w:rFonts w:cs="Arial"/>
          <w:color w:val="333333"/>
          <w:szCs w:val="28"/>
          <w:shd w:val="clear" w:color="auto" w:fill="FFFFFF"/>
        </w:rPr>
        <w:t>ein kostenloses Produkt ohne Nutzungsbeschränkungen.</w:t>
      </w:r>
    </w:p>
    <w:p w14:paraId="55419A19" w14:textId="77777777" w:rsidR="00AC3E1E" w:rsidRDefault="00AC3E1E" w:rsidP="00AC3E1E"/>
    <w:p w14:paraId="50C1891F" w14:textId="77777777" w:rsidR="00AC3E1E" w:rsidRDefault="00AC3E1E" w:rsidP="00AC3E1E"/>
    <w:p w14:paraId="2BB65483" w14:textId="77777777" w:rsidR="00AC3E1E" w:rsidRDefault="00AC3E1E" w:rsidP="00AC3E1E"/>
    <w:p w14:paraId="0CD4EECC" w14:textId="77777777" w:rsidR="00AC3E1E" w:rsidRDefault="00AC3E1E" w:rsidP="00AC3E1E"/>
    <w:p w14:paraId="5FD9CD57" w14:textId="77777777" w:rsidR="00AC3E1E" w:rsidRDefault="00AC3E1E" w:rsidP="00AC3E1E"/>
    <w:p w14:paraId="41A77C84" w14:textId="77777777" w:rsidR="00AC3E1E" w:rsidRDefault="00AC3E1E" w:rsidP="00AC3E1E"/>
    <w:p w14:paraId="51609BBC" w14:textId="77777777" w:rsidR="00AC3E1E" w:rsidRDefault="00AC3E1E" w:rsidP="00AC3E1E"/>
    <w:p w14:paraId="02435597" w14:textId="77777777" w:rsidR="00AC3E1E" w:rsidRDefault="00AC3E1E" w:rsidP="00AC3E1E"/>
    <w:p w14:paraId="6C37309C" w14:textId="77777777" w:rsidR="00AC3E1E" w:rsidRDefault="00AC3E1E" w:rsidP="00AC3E1E"/>
    <w:p w14:paraId="1C50B7B4" w14:textId="77777777" w:rsidR="00AC3E1E" w:rsidRDefault="00AC3E1E" w:rsidP="00AC3E1E"/>
    <w:p w14:paraId="5FA43580" w14:textId="77777777" w:rsidR="00AC3E1E" w:rsidRDefault="00AC3E1E" w:rsidP="00AC3E1E"/>
    <w:p w14:paraId="39A569C9" w14:textId="77777777" w:rsidR="00AC3E1E" w:rsidRDefault="00AC3E1E" w:rsidP="00AC3E1E"/>
    <w:p w14:paraId="19D80848" w14:textId="77777777" w:rsidR="00AC3E1E" w:rsidRDefault="00AC3E1E" w:rsidP="00AC3E1E"/>
    <w:p w14:paraId="0FC277D8" w14:textId="77777777" w:rsidR="00AC3E1E" w:rsidRDefault="00AC3E1E" w:rsidP="00AC3E1E"/>
    <w:p w14:paraId="327C4A19" w14:textId="77777777" w:rsidR="00AC3E1E" w:rsidRDefault="00AC3E1E" w:rsidP="00AC3E1E"/>
    <w:p w14:paraId="65337680" w14:textId="77777777" w:rsidR="00AC3E1E" w:rsidRDefault="00AC3E1E" w:rsidP="00AC3E1E"/>
    <w:p w14:paraId="0255E90A" w14:textId="77777777" w:rsidR="00AC3E1E" w:rsidRDefault="00AC3E1E" w:rsidP="00AC3E1E"/>
    <w:p w14:paraId="34D9E49F" w14:textId="77777777" w:rsidR="00AC3E1E" w:rsidRDefault="00AC3E1E" w:rsidP="00AC3E1E"/>
    <w:p w14:paraId="26248640" w14:textId="77777777" w:rsidR="00AC3E1E" w:rsidRDefault="00AC3E1E" w:rsidP="00AC3E1E"/>
    <w:p w14:paraId="623F119A" w14:textId="77777777" w:rsidR="00AC3E1E" w:rsidRDefault="00AC3E1E" w:rsidP="00AC3E1E">
      <w:pPr>
        <w:pStyle w:val="berschrift2"/>
      </w:pPr>
      <w:bookmarkStart w:id="7" w:name="_Toc504813731"/>
      <w:r>
        <w:t>Das Spiel</w:t>
      </w:r>
      <w:bookmarkEnd w:id="7"/>
    </w:p>
    <w:p w14:paraId="28931E4F" w14:textId="77777777" w:rsidR="00AC3E1E" w:rsidRDefault="00AC3E1E" w:rsidP="00AC3E1E"/>
    <w:p w14:paraId="2EFE7C9D" w14:textId="77777777" w:rsidR="00AC3E1E" w:rsidRDefault="00AC3E1E" w:rsidP="00AC3E1E"/>
    <w:p w14:paraId="73FF6A8C" w14:textId="77777777" w:rsidR="00AC3E1E" w:rsidRDefault="00AC3E1E" w:rsidP="00AC3E1E"/>
    <w:p w14:paraId="28A7830F" w14:textId="77777777" w:rsidR="00AC3E1E" w:rsidRDefault="00AC3E1E" w:rsidP="00AC3E1E"/>
    <w:p w14:paraId="3D5B9637" w14:textId="77777777" w:rsidR="00AC3E1E" w:rsidRDefault="00AC3E1E" w:rsidP="00AC3E1E"/>
    <w:p w14:paraId="7D9E858E" w14:textId="77777777" w:rsidR="00AC3E1E" w:rsidRDefault="00AC3E1E" w:rsidP="00AC3E1E"/>
    <w:p w14:paraId="4576A706" w14:textId="77777777" w:rsidR="00AC3E1E" w:rsidRDefault="00AC3E1E" w:rsidP="00AC3E1E"/>
    <w:p w14:paraId="73F2768E" w14:textId="77777777" w:rsidR="00AC3E1E" w:rsidRDefault="00AC3E1E" w:rsidP="00AC3E1E"/>
    <w:p w14:paraId="37BB1C93" w14:textId="77777777" w:rsidR="00AC3E1E" w:rsidRDefault="00AC3E1E" w:rsidP="00AC3E1E"/>
    <w:p w14:paraId="2043F7F7" w14:textId="77777777" w:rsidR="00AC3E1E" w:rsidRDefault="00AC3E1E" w:rsidP="00AC3E1E"/>
    <w:p w14:paraId="6A8C79EC" w14:textId="77777777" w:rsidR="00AC3E1E" w:rsidRDefault="00AC3E1E" w:rsidP="00AC3E1E"/>
    <w:p w14:paraId="2A2E3F9B" w14:textId="77777777" w:rsidR="00AC3E1E" w:rsidRDefault="00AC3E1E" w:rsidP="00AC3E1E"/>
    <w:p w14:paraId="4B4AF43A" w14:textId="77777777" w:rsidR="00AC3E1E" w:rsidRDefault="00AC3E1E" w:rsidP="00AC3E1E"/>
    <w:p w14:paraId="15882386" w14:textId="77777777" w:rsidR="00AC3E1E" w:rsidRDefault="00AC3E1E" w:rsidP="00AC3E1E"/>
    <w:p w14:paraId="22C785FA" w14:textId="77777777" w:rsidR="00AC3E1E" w:rsidRDefault="00AC3E1E" w:rsidP="00AC3E1E"/>
    <w:p w14:paraId="5B6B876F" w14:textId="77777777" w:rsidR="00AC3E1E" w:rsidRDefault="00AC3E1E" w:rsidP="00AC3E1E"/>
    <w:p w14:paraId="47378F55" w14:textId="77777777" w:rsidR="00AC3E1E" w:rsidRDefault="00AC3E1E" w:rsidP="00AC3E1E"/>
    <w:p w14:paraId="398279D5" w14:textId="77777777" w:rsidR="00AC3E1E" w:rsidRDefault="00AC3E1E" w:rsidP="00AC3E1E"/>
    <w:p w14:paraId="5D88C4EE" w14:textId="77777777" w:rsidR="00AC3E1E" w:rsidRDefault="00AC3E1E" w:rsidP="00AC3E1E"/>
    <w:p w14:paraId="62F7D585" w14:textId="77777777" w:rsidR="00AC3E1E" w:rsidRDefault="00AC3E1E" w:rsidP="00AC3E1E"/>
    <w:p w14:paraId="58C74135" w14:textId="77777777" w:rsidR="00AC3E1E" w:rsidRDefault="00AC3E1E" w:rsidP="00AC3E1E"/>
    <w:p w14:paraId="6F1D6BB0" w14:textId="77777777" w:rsidR="00AC3E1E" w:rsidRDefault="00AC3E1E" w:rsidP="00AC3E1E"/>
    <w:p w14:paraId="56B92C2F" w14:textId="77777777" w:rsidR="00AC3E1E" w:rsidRDefault="00AC3E1E" w:rsidP="00AC3E1E">
      <w:pPr>
        <w:pStyle w:val="berschrift2"/>
      </w:pPr>
      <w:bookmarkStart w:id="8" w:name="_Toc504813732"/>
      <w:r>
        <w:t>Raspberry Pi</w:t>
      </w:r>
      <w:bookmarkEnd w:id="8"/>
    </w:p>
    <w:p w14:paraId="18E0DA9F" w14:textId="74805577" w:rsidR="00AC3E1E" w:rsidRDefault="00AC3E1E" w:rsidP="00AC3E1E"/>
    <w:p w14:paraId="17AA3546" w14:textId="5BF5B95C" w:rsidR="002B2225" w:rsidRDefault="009D11D6" w:rsidP="00AC3E1E">
      <w:r>
        <w:t xml:space="preserve">Ein Raspberry Pi ist ein super kleiner, kostengünstiger Computer. </w:t>
      </w:r>
      <w:r>
        <w:br/>
        <w:t xml:space="preserve">Mit ihnen kann man programmieren. </w:t>
      </w:r>
      <w:r w:rsidR="002B2225">
        <w:br/>
        <w:t xml:space="preserve">Man kann unteranderem mit dem Pi einen nicht smart TVs fähigen Fernseher smart TVs fähig machen, Digitalisierung alter Filme, smart Home </w:t>
      </w:r>
      <w:r w:rsidR="007533BA">
        <w:t>Funktionen</w:t>
      </w:r>
      <w:r w:rsidR="002B2225">
        <w:t xml:space="preserve"> programmieren oder auch einen kleinen Roboter erstellen. Dem Ra</w:t>
      </w:r>
      <w:r w:rsidR="001403CE">
        <w:t xml:space="preserve">spberry Pi sind bei </w:t>
      </w:r>
      <w:r w:rsidR="007533BA">
        <w:t>den Anwendungen</w:t>
      </w:r>
      <w:bookmarkStart w:id="9" w:name="_GoBack"/>
      <w:bookmarkEnd w:id="9"/>
      <w:r w:rsidR="001403CE">
        <w:t xml:space="preserve"> keine Grenzen gesetzt.</w:t>
      </w:r>
    </w:p>
    <w:p w14:paraId="609E6485" w14:textId="77777777" w:rsidR="00AC3E1E" w:rsidRDefault="00AC3E1E" w:rsidP="00AC3E1E"/>
    <w:p w14:paraId="37832526" w14:textId="77777777" w:rsidR="00AC3E1E" w:rsidRDefault="00AC3E1E" w:rsidP="00AC3E1E"/>
    <w:p w14:paraId="3D34ECAF" w14:textId="77777777" w:rsidR="00AC3E1E" w:rsidRDefault="00AC3E1E" w:rsidP="00AC3E1E"/>
    <w:p w14:paraId="3268D329" w14:textId="77777777" w:rsidR="00AC3E1E" w:rsidRDefault="00AC3E1E" w:rsidP="00AC3E1E"/>
    <w:p w14:paraId="7A79A0B6" w14:textId="77777777" w:rsidR="00AC3E1E" w:rsidRDefault="00AC3E1E" w:rsidP="00AC3E1E"/>
    <w:p w14:paraId="271757A3" w14:textId="77777777" w:rsidR="00AC3E1E" w:rsidRDefault="00AC3E1E" w:rsidP="00AC3E1E"/>
    <w:p w14:paraId="4589C2E2" w14:textId="77777777" w:rsidR="00AC3E1E" w:rsidRDefault="00AC3E1E" w:rsidP="00AC3E1E"/>
    <w:p w14:paraId="51063A8E" w14:textId="77777777" w:rsidR="00AC3E1E" w:rsidRDefault="00AC3E1E" w:rsidP="00AC3E1E"/>
    <w:p w14:paraId="77014D59" w14:textId="77777777" w:rsidR="00AC3E1E" w:rsidRDefault="00AC3E1E" w:rsidP="00AC3E1E"/>
    <w:p w14:paraId="08014187" w14:textId="77777777" w:rsidR="00AC3E1E" w:rsidRDefault="00AC3E1E" w:rsidP="00AC3E1E"/>
    <w:p w14:paraId="333B84A0" w14:textId="77777777" w:rsidR="00AC3E1E" w:rsidRDefault="00AC3E1E" w:rsidP="00AC3E1E"/>
    <w:p w14:paraId="0D5BCAE4" w14:textId="77777777" w:rsidR="00AC3E1E" w:rsidRDefault="00AC3E1E" w:rsidP="00AC3E1E">
      <w:pPr>
        <w:pStyle w:val="berschrift2"/>
      </w:pPr>
      <w:bookmarkStart w:id="10" w:name="_Toc504813733"/>
      <w:r>
        <w:t>Die Platinen</w:t>
      </w:r>
      <w:bookmarkEnd w:id="10"/>
    </w:p>
    <w:p w14:paraId="15833B5D" w14:textId="77777777" w:rsidR="00AC3E1E" w:rsidRDefault="00AC3E1E" w:rsidP="00AC3E1E"/>
    <w:p w14:paraId="66890A8B" w14:textId="77777777" w:rsidR="00AC3E1E" w:rsidRDefault="00AC3E1E" w:rsidP="00AC3E1E"/>
    <w:p w14:paraId="32665355" w14:textId="77777777" w:rsidR="00AC3E1E" w:rsidRDefault="00AC3E1E" w:rsidP="00AC3E1E"/>
    <w:p w14:paraId="1A97BFBE" w14:textId="77777777" w:rsidR="00AC3E1E" w:rsidRDefault="00AC3E1E" w:rsidP="00AC3E1E"/>
    <w:p w14:paraId="4AA3AA06" w14:textId="77777777" w:rsidR="00AC3E1E" w:rsidRDefault="00AC3E1E" w:rsidP="00AC3E1E"/>
    <w:p w14:paraId="03BE8565" w14:textId="77777777" w:rsidR="00AC3E1E" w:rsidRDefault="00AC3E1E" w:rsidP="00AC3E1E"/>
    <w:p w14:paraId="3F1025AB" w14:textId="77777777" w:rsidR="00AC3E1E" w:rsidRDefault="00AC3E1E" w:rsidP="00AC3E1E"/>
    <w:p w14:paraId="6981F0E1" w14:textId="77777777" w:rsidR="00AC3E1E" w:rsidRDefault="00AC3E1E" w:rsidP="00AC3E1E"/>
    <w:p w14:paraId="3902C6D3" w14:textId="77777777" w:rsidR="00AC3E1E" w:rsidRDefault="00AC3E1E" w:rsidP="00AC3E1E"/>
    <w:p w14:paraId="3A925363" w14:textId="77777777" w:rsidR="00AC3E1E" w:rsidRDefault="00AC3E1E" w:rsidP="00AC3E1E"/>
    <w:p w14:paraId="1A95C26D" w14:textId="77777777" w:rsidR="00AC3E1E" w:rsidRDefault="00AC3E1E" w:rsidP="00AC3E1E"/>
    <w:p w14:paraId="7E5091AE" w14:textId="77777777" w:rsidR="00AC3E1E" w:rsidRDefault="00AC3E1E" w:rsidP="00AC3E1E"/>
    <w:p w14:paraId="73F1C85A" w14:textId="77777777" w:rsidR="00AC3E1E" w:rsidRDefault="00AC3E1E" w:rsidP="00AC3E1E"/>
    <w:p w14:paraId="1DA0268C" w14:textId="77777777" w:rsidR="00AC3E1E" w:rsidRDefault="00AC3E1E" w:rsidP="00AC3E1E"/>
    <w:p w14:paraId="23F39A75" w14:textId="77777777" w:rsidR="00AC3E1E" w:rsidRDefault="00AC3E1E" w:rsidP="00AC3E1E"/>
    <w:p w14:paraId="53794CED" w14:textId="77777777" w:rsidR="00AC3E1E" w:rsidRDefault="00AC3E1E" w:rsidP="00AC3E1E"/>
    <w:p w14:paraId="6F88F271" w14:textId="77777777" w:rsidR="00AC3E1E" w:rsidRDefault="00AC3E1E" w:rsidP="00AC3E1E"/>
    <w:p w14:paraId="73C9CACA" w14:textId="77777777" w:rsidR="00AC3E1E" w:rsidRDefault="00AC3E1E" w:rsidP="00AC3E1E"/>
    <w:p w14:paraId="1F759D66" w14:textId="77777777" w:rsidR="00AC3E1E" w:rsidRDefault="00AC3E1E" w:rsidP="00AC3E1E"/>
    <w:p w14:paraId="7E2408D3" w14:textId="77777777" w:rsidR="00AC3E1E" w:rsidRDefault="00AC3E1E" w:rsidP="00AC3E1E"/>
    <w:p w14:paraId="47737E63" w14:textId="77777777" w:rsidR="00AC3E1E" w:rsidRDefault="00AC3E1E" w:rsidP="00AC3E1E"/>
    <w:p w14:paraId="34C47FFF" w14:textId="77777777" w:rsidR="00AC3E1E" w:rsidRDefault="00AC3E1E" w:rsidP="00AC3E1E"/>
    <w:p w14:paraId="716F1FEB" w14:textId="77777777" w:rsidR="00AC3E1E" w:rsidRDefault="00AC3E1E" w:rsidP="00AC3E1E">
      <w:pPr>
        <w:pStyle w:val="berschrift1"/>
      </w:pPr>
      <w:bookmarkStart w:id="11" w:name="_Toc504813734"/>
      <w:r>
        <w:lastRenderedPageBreak/>
        <w:t>Stückliste</w:t>
      </w:r>
      <w:bookmarkEnd w:id="11"/>
    </w:p>
    <w:p w14:paraId="4F2862BF" w14:textId="77777777" w:rsidR="00AC3E1E" w:rsidRDefault="00AC3E1E" w:rsidP="00AC3E1E"/>
    <w:p w14:paraId="5B611446" w14:textId="77777777" w:rsidR="00AC3E1E" w:rsidRDefault="00AC3E1E" w:rsidP="00AC3E1E"/>
    <w:p w14:paraId="3653A7EF" w14:textId="77777777" w:rsidR="00AC3E1E" w:rsidRDefault="00AC3E1E" w:rsidP="00AC3E1E"/>
    <w:p w14:paraId="425E41E2" w14:textId="77777777" w:rsidR="00AC3E1E" w:rsidRDefault="00AC3E1E" w:rsidP="00AC3E1E"/>
    <w:p w14:paraId="35124E93" w14:textId="77777777" w:rsidR="00AC3E1E" w:rsidRDefault="00AC3E1E" w:rsidP="00AC3E1E"/>
    <w:p w14:paraId="1A5D1E38" w14:textId="77777777" w:rsidR="00AC3E1E" w:rsidRDefault="00AC3E1E" w:rsidP="00AC3E1E"/>
    <w:p w14:paraId="015D0265" w14:textId="77777777" w:rsidR="00AC3E1E" w:rsidRDefault="00AC3E1E" w:rsidP="00AC3E1E"/>
    <w:p w14:paraId="68318B12" w14:textId="77777777" w:rsidR="00AC3E1E" w:rsidRDefault="00AC3E1E" w:rsidP="00AC3E1E"/>
    <w:p w14:paraId="4FB11C16" w14:textId="77777777" w:rsidR="00AC3E1E" w:rsidRDefault="00AC3E1E" w:rsidP="00AC3E1E"/>
    <w:p w14:paraId="588F6889" w14:textId="77777777" w:rsidR="00AC3E1E" w:rsidRDefault="00AC3E1E" w:rsidP="00AC3E1E"/>
    <w:p w14:paraId="10AA22DE" w14:textId="77777777" w:rsidR="00AC3E1E" w:rsidRDefault="00AC3E1E" w:rsidP="00AC3E1E"/>
    <w:p w14:paraId="6A0862FB" w14:textId="77777777" w:rsidR="00AC3E1E" w:rsidRDefault="00AC3E1E" w:rsidP="00AC3E1E"/>
    <w:p w14:paraId="5ECA2A32" w14:textId="77777777" w:rsidR="00AC3E1E" w:rsidRDefault="00AC3E1E" w:rsidP="00AC3E1E"/>
    <w:p w14:paraId="0CC1B967" w14:textId="77777777" w:rsidR="00AC3E1E" w:rsidRDefault="00AC3E1E" w:rsidP="00AC3E1E"/>
    <w:p w14:paraId="7EF253D8" w14:textId="77777777" w:rsidR="00AC3E1E" w:rsidRDefault="00AC3E1E" w:rsidP="00AC3E1E"/>
    <w:p w14:paraId="318784D9" w14:textId="77777777" w:rsidR="00AC3E1E" w:rsidRDefault="00AC3E1E" w:rsidP="00AC3E1E"/>
    <w:p w14:paraId="37004A94" w14:textId="77777777" w:rsidR="00AC3E1E" w:rsidRDefault="00AC3E1E" w:rsidP="00AC3E1E"/>
    <w:p w14:paraId="2139F020" w14:textId="77777777" w:rsidR="00AC3E1E" w:rsidRDefault="00AC3E1E" w:rsidP="00AC3E1E"/>
    <w:p w14:paraId="46BDC5BB" w14:textId="77777777" w:rsidR="00AC3E1E" w:rsidRDefault="00AC3E1E" w:rsidP="00AC3E1E"/>
    <w:p w14:paraId="7957630F" w14:textId="77777777" w:rsidR="00AC3E1E" w:rsidRDefault="00AC3E1E" w:rsidP="00AC3E1E"/>
    <w:p w14:paraId="28802545" w14:textId="77777777" w:rsidR="00AC3E1E" w:rsidRDefault="00AC3E1E" w:rsidP="00AC3E1E"/>
    <w:p w14:paraId="5722946B" w14:textId="77777777" w:rsidR="00AC3E1E" w:rsidRDefault="00AC3E1E" w:rsidP="00AC3E1E">
      <w:pPr>
        <w:pStyle w:val="berschrift1"/>
      </w:pPr>
      <w:bookmarkStart w:id="12" w:name="_Toc504813735"/>
      <w:r>
        <w:lastRenderedPageBreak/>
        <w:t>Projektdokumentation</w:t>
      </w:r>
      <w:bookmarkEnd w:id="12"/>
    </w:p>
    <w:p w14:paraId="64A4AA3B" w14:textId="77777777" w:rsidR="00AC3E1E" w:rsidRDefault="00AC3E1E" w:rsidP="00AC3E1E"/>
    <w:p w14:paraId="1C237FB7" w14:textId="77777777" w:rsidR="00AC3E1E" w:rsidRDefault="00AC3E1E" w:rsidP="00AC3E1E"/>
    <w:p w14:paraId="18E740A3" w14:textId="77777777" w:rsidR="00AC3E1E" w:rsidRDefault="00AC3E1E" w:rsidP="00AC3E1E"/>
    <w:p w14:paraId="7AA766AE" w14:textId="77777777" w:rsidR="00AC3E1E" w:rsidRDefault="00AC3E1E" w:rsidP="00AC3E1E"/>
    <w:p w14:paraId="031B2DA1" w14:textId="77777777" w:rsidR="00AC3E1E" w:rsidRDefault="00AC3E1E" w:rsidP="00AC3E1E"/>
    <w:p w14:paraId="44B23C40" w14:textId="77777777" w:rsidR="00AC3E1E" w:rsidRDefault="00AC3E1E" w:rsidP="00AC3E1E"/>
    <w:p w14:paraId="04BE3707" w14:textId="77777777" w:rsidR="00AC3E1E" w:rsidRDefault="00AC3E1E" w:rsidP="00AC3E1E"/>
    <w:p w14:paraId="1051AE82" w14:textId="77777777" w:rsidR="00AC3E1E" w:rsidRDefault="00AC3E1E" w:rsidP="00AC3E1E"/>
    <w:p w14:paraId="28A07616" w14:textId="77777777" w:rsidR="00AC3E1E" w:rsidRDefault="00AC3E1E" w:rsidP="00AC3E1E"/>
    <w:p w14:paraId="2EDF010F" w14:textId="77777777" w:rsidR="00AC3E1E" w:rsidRDefault="00AC3E1E" w:rsidP="00AC3E1E"/>
    <w:p w14:paraId="3C3878D6" w14:textId="77777777" w:rsidR="00AC3E1E" w:rsidRDefault="00AC3E1E" w:rsidP="00AC3E1E"/>
    <w:p w14:paraId="5D808228" w14:textId="77777777" w:rsidR="00AC3E1E" w:rsidRDefault="00AC3E1E" w:rsidP="00AC3E1E"/>
    <w:p w14:paraId="260E1F43" w14:textId="77777777" w:rsidR="00AC3E1E" w:rsidRDefault="00AC3E1E" w:rsidP="00AC3E1E"/>
    <w:p w14:paraId="06D201F1" w14:textId="77777777" w:rsidR="00AC3E1E" w:rsidRDefault="00AC3E1E" w:rsidP="00AC3E1E"/>
    <w:p w14:paraId="41A141A8" w14:textId="77777777" w:rsidR="00AC3E1E" w:rsidRDefault="00AC3E1E" w:rsidP="00AC3E1E"/>
    <w:p w14:paraId="6260B254" w14:textId="77777777" w:rsidR="00AC3E1E" w:rsidRDefault="00AC3E1E" w:rsidP="00AC3E1E"/>
    <w:p w14:paraId="32A63ABA" w14:textId="77777777" w:rsidR="00AC3E1E" w:rsidRDefault="00AC3E1E" w:rsidP="00AC3E1E"/>
    <w:p w14:paraId="2E27AEDD" w14:textId="77777777" w:rsidR="00AC3E1E" w:rsidRDefault="00AC3E1E" w:rsidP="00AC3E1E"/>
    <w:p w14:paraId="436C1E17" w14:textId="77777777" w:rsidR="00AC3E1E" w:rsidRDefault="00AC3E1E" w:rsidP="00AC3E1E"/>
    <w:p w14:paraId="25CB2EF9" w14:textId="77777777" w:rsidR="00AC3E1E" w:rsidRDefault="00AC3E1E" w:rsidP="00AC3E1E"/>
    <w:p w14:paraId="7ED5DF65" w14:textId="77777777" w:rsidR="00AC3E1E" w:rsidRDefault="00AC3E1E" w:rsidP="00AC3E1E"/>
    <w:p w14:paraId="6DE816D5" w14:textId="77777777" w:rsidR="00AC3E1E" w:rsidRDefault="00AC3E1E" w:rsidP="00AC3E1E">
      <w:pPr>
        <w:pStyle w:val="berschrift1"/>
      </w:pPr>
      <w:bookmarkStart w:id="13" w:name="_Toc504813736"/>
      <w:r>
        <w:lastRenderedPageBreak/>
        <w:t>Fazit</w:t>
      </w:r>
      <w:bookmarkEnd w:id="13"/>
    </w:p>
    <w:p w14:paraId="7BC0CE01" w14:textId="77777777" w:rsidR="00AC3E1E" w:rsidRDefault="00AC3E1E" w:rsidP="00AC3E1E"/>
    <w:p w14:paraId="2EABFA78" w14:textId="77777777" w:rsidR="00AC3E1E" w:rsidRDefault="00AC3E1E" w:rsidP="00AC3E1E"/>
    <w:p w14:paraId="16B49C0C" w14:textId="77777777" w:rsidR="00AC3E1E" w:rsidRDefault="00AC3E1E" w:rsidP="00AC3E1E"/>
    <w:p w14:paraId="29D332A8" w14:textId="77777777" w:rsidR="00AC3E1E" w:rsidRDefault="00AC3E1E" w:rsidP="00AC3E1E"/>
    <w:p w14:paraId="264B16A6" w14:textId="77777777" w:rsidR="00AC3E1E" w:rsidRDefault="00AC3E1E" w:rsidP="00AC3E1E"/>
    <w:p w14:paraId="29B099F3" w14:textId="77777777" w:rsidR="00AC3E1E" w:rsidRDefault="00AC3E1E" w:rsidP="00AC3E1E"/>
    <w:p w14:paraId="770EC93B" w14:textId="77777777" w:rsidR="00AC3E1E" w:rsidRDefault="00AC3E1E" w:rsidP="00AC3E1E"/>
    <w:p w14:paraId="0D4AC0FE" w14:textId="77777777" w:rsidR="00AC3E1E" w:rsidRDefault="00AC3E1E" w:rsidP="00AC3E1E"/>
    <w:p w14:paraId="07DA7AC3" w14:textId="77777777" w:rsidR="00AC3E1E" w:rsidRDefault="00AC3E1E" w:rsidP="00AC3E1E"/>
    <w:p w14:paraId="63A43DF0" w14:textId="77777777" w:rsidR="00AC3E1E" w:rsidRDefault="00AC3E1E" w:rsidP="00AC3E1E"/>
    <w:p w14:paraId="2EE91BBF" w14:textId="77777777" w:rsidR="00AC3E1E" w:rsidRDefault="00AC3E1E" w:rsidP="00AC3E1E"/>
    <w:p w14:paraId="3FDA3605" w14:textId="77777777" w:rsidR="00AC3E1E" w:rsidRDefault="00AC3E1E" w:rsidP="00AC3E1E"/>
    <w:p w14:paraId="31572A2B" w14:textId="77777777" w:rsidR="00AC3E1E" w:rsidRDefault="00AC3E1E" w:rsidP="00AC3E1E"/>
    <w:p w14:paraId="77F990FB" w14:textId="77777777" w:rsidR="00AC3E1E" w:rsidRDefault="00AC3E1E" w:rsidP="00AC3E1E"/>
    <w:p w14:paraId="3C3BD376" w14:textId="77777777" w:rsidR="00AC3E1E" w:rsidRDefault="00AC3E1E" w:rsidP="00AC3E1E"/>
    <w:p w14:paraId="5E2C2D75" w14:textId="77777777" w:rsidR="00AC3E1E" w:rsidRDefault="00AC3E1E" w:rsidP="00AC3E1E"/>
    <w:p w14:paraId="5FD8C84E" w14:textId="77777777" w:rsidR="00AC3E1E" w:rsidRDefault="00AC3E1E" w:rsidP="00AC3E1E"/>
    <w:p w14:paraId="1A893A45" w14:textId="77777777" w:rsidR="00AC3E1E" w:rsidRDefault="00AC3E1E" w:rsidP="00AC3E1E"/>
    <w:p w14:paraId="1D8D2C0E" w14:textId="77777777" w:rsidR="00AC3E1E" w:rsidRDefault="00AC3E1E" w:rsidP="00AC3E1E"/>
    <w:p w14:paraId="4BDFD766" w14:textId="77777777" w:rsidR="00AC3E1E" w:rsidRDefault="00AC3E1E" w:rsidP="00AC3E1E"/>
    <w:p w14:paraId="65573460" w14:textId="77777777" w:rsidR="00AC3E1E" w:rsidRDefault="00AC3E1E" w:rsidP="00AC3E1E"/>
    <w:p w14:paraId="5D813C49" w14:textId="77777777" w:rsidR="00AC3E1E" w:rsidRDefault="00AC3E1E" w:rsidP="00AC3E1E">
      <w:pPr>
        <w:pStyle w:val="berschrift1"/>
      </w:pPr>
      <w:bookmarkStart w:id="14" w:name="_Toc504813737"/>
      <w:r>
        <w:lastRenderedPageBreak/>
        <w:t>Quellen</w:t>
      </w:r>
      <w:bookmarkEnd w:id="14"/>
    </w:p>
    <w:p w14:paraId="41F2AE90" w14:textId="77777777" w:rsidR="00AC3E1E" w:rsidRDefault="00AC3E1E" w:rsidP="00AC3E1E"/>
    <w:p w14:paraId="161F8F53" w14:textId="77777777" w:rsidR="00AC3E1E" w:rsidRDefault="00AC3E1E" w:rsidP="00AC3E1E"/>
    <w:p w14:paraId="53CA21CB" w14:textId="77777777" w:rsidR="00AC3E1E" w:rsidRDefault="00AC3E1E" w:rsidP="00AC3E1E"/>
    <w:p w14:paraId="0C7F3CE5" w14:textId="77777777" w:rsidR="00AC3E1E" w:rsidRDefault="00AC3E1E" w:rsidP="00AC3E1E"/>
    <w:p w14:paraId="084FCFFF" w14:textId="77777777" w:rsidR="00AC3E1E" w:rsidRDefault="00AC3E1E" w:rsidP="00AC3E1E"/>
    <w:p w14:paraId="78EB22F4" w14:textId="77777777" w:rsidR="00AC3E1E" w:rsidRDefault="00AC3E1E" w:rsidP="00AC3E1E"/>
    <w:p w14:paraId="6FA8E91E" w14:textId="77777777" w:rsidR="00AC3E1E" w:rsidRDefault="00AC3E1E" w:rsidP="00AC3E1E"/>
    <w:p w14:paraId="3E04151E" w14:textId="77777777" w:rsidR="00AC3E1E" w:rsidRDefault="00AC3E1E" w:rsidP="00AC3E1E"/>
    <w:p w14:paraId="3DAAE50F" w14:textId="77777777" w:rsidR="00AC3E1E" w:rsidRDefault="00AC3E1E" w:rsidP="00AC3E1E"/>
    <w:p w14:paraId="60223D06" w14:textId="77777777" w:rsidR="00AC3E1E" w:rsidRDefault="00AC3E1E" w:rsidP="00AC3E1E"/>
    <w:p w14:paraId="1C8C0173" w14:textId="77777777" w:rsidR="00AC3E1E" w:rsidRDefault="00AC3E1E" w:rsidP="00AC3E1E"/>
    <w:p w14:paraId="42204C54" w14:textId="77777777" w:rsidR="00AC3E1E" w:rsidRDefault="00AC3E1E" w:rsidP="00AC3E1E"/>
    <w:p w14:paraId="6C1D0B27" w14:textId="77777777" w:rsidR="00AC3E1E" w:rsidRDefault="00AC3E1E" w:rsidP="00AC3E1E"/>
    <w:p w14:paraId="3141D2CD" w14:textId="77777777" w:rsidR="00AC3E1E" w:rsidRDefault="00AC3E1E" w:rsidP="00AC3E1E"/>
    <w:p w14:paraId="4540D139" w14:textId="77777777" w:rsidR="00AC3E1E" w:rsidRDefault="00AC3E1E" w:rsidP="00AC3E1E"/>
    <w:p w14:paraId="62A74DDF" w14:textId="77777777" w:rsidR="00AC3E1E" w:rsidRDefault="00AC3E1E" w:rsidP="00AC3E1E"/>
    <w:p w14:paraId="47635FDE" w14:textId="77777777" w:rsidR="00AC3E1E" w:rsidRDefault="00AC3E1E" w:rsidP="00AC3E1E"/>
    <w:p w14:paraId="4A61AB27" w14:textId="77777777" w:rsidR="00AC3E1E" w:rsidRDefault="00AC3E1E" w:rsidP="00AC3E1E"/>
    <w:p w14:paraId="1FEFD967" w14:textId="77777777" w:rsidR="00AC3E1E" w:rsidRDefault="00AC3E1E" w:rsidP="00AC3E1E"/>
    <w:p w14:paraId="4F73FCEA" w14:textId="77777777" w:rsidR="00AC3E1E" w:rsidRDefault="00AC3E1E" w:rsidP="00AC3E1E"/>
    <w:p w14:paraId="2FBA7533" w14:textId="77777777" w:rsidR="00AC3E1E" w:rsidRDefault="00AC3E1E" w:rsidP="00AC3E1E"/>
    <w:p w14:paraId="1F2EF75A" w14:textId="77777777" w:rsidR="00AC3E1E" w:rsidRDefault="00AC3E1E" w:rsidP="00AC3E1E">
      <w:pPr>
        <w:pStyle w:val="berschrift1"/>
      </w:pPr>
      <w:bookmarkStart w:id="15" w:name="_Toc504813738"/>
      <w:r>
        <w:lastRenderedPageBreak/>
        <w:t>Anhang</w:t>
      </w:r>
      <w:bookmarkEnd w:id="15"/>
    </w:p>
    <w:p w14:paraId="67D3F8A8" w14:textId="77777777" w:rsidR="00AC3E1E" w:rsidRPr="00AC3E1E" w:rsidRDefault="00AC3E1E" w:rsidP="00AC3E1E">
      <w:pPr>
        <w:pStyle w:val="berschrift2"/>
      </w:pPr>
      <w:bookmarkStart w:id="16" w:name="_Toc504813739"/>
      <w:r>
        <w:t>Quellcode</w:t>
      </w:r>
      <w:bookmarkEnd w:id="16"/>
    </w:p>
    <w:sectPr w:rsidR="00AC3E1E" w:rsidRPr="00AC3E1E" w:rsidSect="009F44A9">
      <w:headerReference w:type="default" r:id="rId16"/>
      <w:footerReference w:type="default" r:id="rId17"/>
      <w:pgSz w:w="11907" w:h="16839" w:code="9"/>
      <w:pgMar w:top="2520" w:right="1512" w:bottom="1800" w:left="1512" w:header="1080" w:footer="709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arina" w:date="2018-01-30T13:26:00Z" w:initials="K">
    <w:p w14:paraId="4150F12B" w14:textId="25A8E445" w:rsidR="00B32540" w:rsidRDefault="00B32540">
      <w:pPr>
        <w:pStyle w:val="Kommentartext"/>
      </w:pPr>
      <w:r>
        <w:rPr>
          <w:rStyle w:val="Kommentarzeichen"/>
        </w:rPr>
        <w:annotationRef/>
      </w:r>
      <w:r>
        <w:t>Warum heißt es EmuPi</w:t>
      </w:r>
    </w:p>
  </w:comment>
  <w:comment w:id="2" w:author="Karina" w:date="2018-01-30T13:23:00Z" w:initials="K">
    <w:p w14:paraId="7C8E5449" w14:textId="77777777" w:rsidR="00CD4A92" w:rsidRDefault="00CD4A92">
      <w:pPr>
        <w:pStyle w:val="Kommentartext"/>
      </w:pPr>
      <w:r>
        <w:rPr>
          <w:rStyle w:val="Kommentarzeichen"/>
        </w:rPr>
        <w:annotationRef/>
      </w:r>
      <w:r>
        <w:t>Beschreibung der Recalbox</w:t>
      </w:r>
    </w:p>
  </w:comment>
  <w:comment w:id="3" w:author="Karina" w:date="2018-01-30T13:23:00Z" w:initials="K">
    <w:p w14:paraId="7B44632F" w14:textId="77777777" w:rsidR="00CD4A92" w:rsidRDefault="00CD4A92">
      <w:pPr>
        <w:pStyle w:val="Kommentartext"/>
      </w:pPr>
      <w:r>
        <w:rPr>
          <w:rStyle w:val="Kommentarzeichen"/>
        </w:rPr>
        <w:annotationRef/>
      </w:r>
      <w:r>
        <w:t>Ggf bearbeibeiten, falls kein Nintendo DS!</w:t>
      </w:r>
    </w:p>
  </w:comment>
  <w:comment w:id="4" w:author="Karina" w:date="2018-01-30T13:24:00Z" w:initials="K">
    <w:p w14:paraId="099E0D38" w14:textId="77777777" w:rsidR="00CD4A92" w:rsidRDefault="00CD4A92">
      <w:pPr>
        <w:pStyle w:val="Kommentartext"/>
      </w:pPr>
      <w:r>
        <w:rPr>
          <w:rStyle w:val="Kommentarzeichen"/>
        </w:rPr>
        <w:annotationRef/>
      </w:r>
      <w:r>
        <w:t>Beschreibung: Warum dieses Projekt!!!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50F12B" w15:done="0"/>
  <w15:commentEx w15:paraId="7C8E5449" w15:done="0"/>
  <w15:commentEx w15:paraId="7B44632F" w15:done="0"/>
  <w15:commentEx w15:paraId="099E0D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50F12B" w16cid:durableId="1E1AF122"/>
  <w16cid:commentId w16cid:paraId="7C8E5449" w16cid:durableId="1E1AF051"/>
  <w16cid:commentId w16cid:paraId="7B44632F" w16cid:durableId="1E1AF0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CC66" w14:textId="77777777" w:rsidR="00721759" w:rsidRDefault="00721759" w:rsidP="00AC3E1E">
      <w:r>
        <w:separator/>
      </w:r>
    </w:p>
  </w:endnote>
  <w:endnote w:type="continuationSeparator" w:id="0">
    <w:p w14:paraId="568B36C6" w14:textId="77777777" w:rsidR="00721759" w:rsidRDefault="00721759" w:rsidP="00AC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21C7" w14:textId="66BBBC60" w:rsidR="00AC3E1E" w:rsidRPr="007C2895" w:rsidRDefault="00AC3E1E" w:rsidP="00AC3E1E">
    <w:pPr>
      <w:pStyle w:val="Fuzeile"/>
    </w:pPr>
    <w:r w:rsidRPr="007C2895">
      <w:t xml:space="preserve">Seite </w:t>
    </w:r>
    <w:r w:rsidRPr="007C2895">
      <w:fldChar w:fldCharType="begin"/>
    </w:r>
    <w:r w:rsidRPr="007C2895">
      <w:instrText>page</w:instrText>
    </w:r>
    <w:r w:rsidRPr="007C2895">
      <w:fldChar w:fldCharType="separate"/>
    </w:r>
    <w:r w:rsidR="007533BA">
      <w:rPr>
        <w:noProof/>
      </w:rPr>
      <w:t>12</w:t>
    </w:r>
    <w:r w:rsidRPr="007C28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0B66F" w14:textId="77777777" w:rsidR="00721759" w:rsidRDefault="00721759" w:rsidP="00AC3E1E">
      <w:r>
        <w:separator/>
      </w:r>
    </w:p>
  </w:footnote>
  <w:footnote w:type="continuationSeparator" w:id="0">
    <w:p w14:paraId="27A709F7" w14:textId="77777777" w:rsidR="00721759" w:rsidRDefault="00721759" w:rsidP="00AC3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58B82" w14:textId="77777777" w:rsidR="00AC3E1E" w:rsidRPr="006C47C5" w:rsidRDefault="00AC3E1E" w:rsidP="00AC3E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Listennumm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Listennummer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Listennummer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Listennummer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na">
    <w15:presenceInfo w15:providerId="None" w15:userId="K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7F"/>
    <w:rsid w:val="000152AD"/>
    <w:rsid w:val="00083608"/>
    <w:rsid w:val="001403CE"/>
    <w:rsid w:val="00165330"/>
    <w:rsid w:val="00203AAA"/>
    <w:rsid w:val="00270449"/>
    <w:rsid w:val="0029216E"/>
    <w:rsid w:val="002B2225"/>
    <w:rsid w:val="002C2B97"/>
    <w:rsid w:val="00324C09"/>
    <w:rsid w:val="003C4373"/>
    <w:rsid w:val="003C53D8"/>
    <w:rsid w:val="00427AE0"/>
    <w:rsid w:val="00661E73"/>
    <w:rsid w:val="00691CB1"/>
    <w:rsid w:val="006C47C5"/>
    <w:rsid w:val="00721759"/>
    <w:rsid w:val="007419B7"/>
    <w:rsid w:val="007533BA"/>
    <w:rsid w:val="007852C8"/>
    <w:rsid w:val="007C2895"/>
    <w:rsid w:val="007D79D8"/>
    <w:rsid w:val="00832E9C"/>
    <w:rsid w:val="00845210"/>
    <w:rsid w:val="00856682"/>
    <w:rsid w:val="00914395"/>
    <w:rsid w:val="009327A0"/>
    <w:rsid w:val="00987925"/>
    <w:rsid w:val="009D11D6"/>
    <w:rsid w:val="009F44A9"/>
    <w:rsid w:val="00AC3E1E"/>
    <w:rsid w:val="00B32540"/>
    <w:rsid w:val="00B608F9"/>
    <w:rsid w:val="00BB5BC5"/>
    <w:rsid w:val="00C245DC"/>
    <w:rsid w:val="00C85468"/>
    <w:rsid w:val="00CA6124"/>
    <w:rsid w:val="00CA6E7F"/>
    <w:rsid w:val="00CA7960"/>
    <w:rsid w:val="00CD4A92"/>
    <w:rsid w:val="00E550A3"/>
    <w:rsid w:val="00F248E8"/>
    <w:rsid w:val="00F61FB1"/>
    <w:rsid w:val="00F77E0C"/>
    <w:rsid w:val="00F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CFF10"/>
  <w15:docId w15:val="{37817774-726A-449C-B987-B392C68A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GB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3E1E"/>
    <w:rPr>
      <w:kern w:val="20"/>
      <w:sz w:val="28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C245DC"/>
    <w:pPr>
      <w:pageBreakBefore/>
      <w:spacing w:before="0" w:after="360" w:line="240" w:lineRule="auto"/>
      <w:jc w:val="center"/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AC3E1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berschrift5">
    <w:name w:val="heading 5"/>
    <w:basedOn w:val="Standard"/>
    <w:next w:val="Standard"/>
    <w:link w:val="berschrift5Zch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C245DC"/>
    <w:rPr>
      <w:b/>
      <w:kern w:val="20"/>
      <w:sz w:val="3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AC3E1E"/>
    <w:rPr>
      <w:rFonts w:asciiTheme="majorHAnsi" w:eastAsiaTheme="majorEastAsia" w:hAnsiTheme="majorHAnsi" w:cstheme="majorBidi"/>
      <w:caps/>
      <w:color w:val="577188" w:themeColor="accent1" w:themeShade="BF"/>
      <w:kern w:val="20"/>
      <w:sz w:val="32"/>
      <w14:ligatures w14:val="standardContextual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ngebot">
    <w:name w:val="Angebot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</w:rPr>
  </w:style>
  <w:style w:type="character" w:customStyle="1" w:styleId="ZitatZeichen">
    <w:name w:val="Zitat Zeichen"/>
    <w:basedOn w:val="Absatz-Standardschriftart"/>
    <w:link w:val="Angebot"/>
    <w:uiPriority w:val="9"/>
    <w:rPr>
      <w:i/>
      <w:iCs/>
      <w:color w:val="7E97AD" w:themeColor="accent1"/>
      <w:kern w:val="20"/>
      <w:sz w:val="28"/>
    </w:rPr>
  </w:style>
  <w:style w:type="paragraph" w:customStyle="1" w:styleId="Literaturverweise">
    <w:name w:val="Literaturverweise"/>
    <w:basedOn w:val="Standard"/>
    <w:next w:val="Standard"/>
    <w:uiPriority w:val="37"/>
    <w:semiHidden/>
    <w:unhideWhenUsed/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 w:val="16"/>
    </w:rPr>
  </w:style>
  <w:style w:type="character" w:styleId="Buchtitel">
    <w:name w:val="Book Title"/>
    <w:basedOn w:val="Absatz-Standardschriftart"/>
    <w:uiPriority w:val="33"/>
    <w:semiHidden/>
    <w:unhideWhenUsed/>
    <w:rPr>
      <w:b/>
      <w:bCs/>
      <w:smallCaps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RasterAkzent1">
    <w:name w:val="Farbiges Raster;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RasterAkzent2">
    <w:name w:val="Farbiges Raster;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RasterAkzent3">
    <w:name w:val="Farbiges Raster;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RasterAkzent4">
    <w:name w:val="Farbiges Raster;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RasterAkzent5">
    <w:name w:val="Farbiges Raster;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RasterAkzent6">
    <w:name w:val="Farbiges Raster;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FarbigeListe">
    <w:name w:val="Colorful List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Akzent1">
    <w:name w:val="Farbige Liste;Akzent 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Akzent2">
    <w:name w:val="Farbige Liste;Akzent 2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Akzent3">
    <w:name w:val="Farbige Liste;Akzent 3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Akzent4">
    <w:name w:val="Farbige Liste;Akzent 4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Akzent5">
    <w:name w:val="Farbige Liste;Akzent 5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Akzent6">
    <w:name w:val="Farbige Liste;Akzent 6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FarbigeSchattierung">
    <w:name w:val="Colorful Shading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1">
    <w:name w:val="Farbige Schattierung;Akzent 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2">
    <w:name w:val="Farbige Schattierung;Akzent 2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3">
    <w:name w:val="Farbige Schattierung;Akzent 3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Akzent4">
    <w:name w:val="Farbige Schattierung;Akzent 4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5">
    <w:name w:val="Farbige Schattierung;Akzent 5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Akzent6">
    <w:name w:val="Farbige Schattierung;Akzent 6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;Zeichen"/>
    <w:basedOn w:val="Kommentartextzeichen"/>
    <w:link w:val="Anmerkungsthema"/>
    <w:uiPriority w:val="99"/>
    <w:semiHidden/>
    <w:rPr>
      <w:b/>
      <w:bCs/>
      <w:sz w:val="20"/>
    </w:rPr>
  </w:style>
  <w:style w:type="table" w:styleId="DunkleListe">
    <w:name w:val="Dark List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Akzent1">
    <w:name w:val="Dunkle Liste;Akzent 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Akzent2">
    <w:name w:val="Dunkle Liste;Akzent 2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Akzent3">
    <w:name w:val="Dunkle Liste;Akzent 3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Akzent4">
    <w:name w:val="Dunkle Liste;Akzent 4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Akzent5">
    <w:name w:val="Dunkle Liste;Akzent 5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Akzent6">
    <w:name w:val="Dunkle Liste;Akzent 6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Tahoma" w:hAnsi="Tahoma" w:cs="Tahoma"/>
      <w:sz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Hervorhebung">
    <w:name w:val="Emphasis"/>
    <w:basedOn w:val="Absatz-Standardschriftart"/>
    <w:uiPriority w:val="20"/>
    <w:semiHidden/>
    <w:unhideWhenUsed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Zchn">
    <w:name w:val="Überschrift 4 Zchn"/>
    <w:basedOn w:val="Absatz-Standardschriftart"/>
    <w:link w:val="berschrift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Zchn">
    <w:name w:val="Überschrift 5 Zchn"/>
    <w:basedOn w:val="Absatz-Standardschriftart"/>
    <w:link w:val="berschrift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Zchn">
    <w:name w:val="Überschrift 6 Zchn"/>
    <w:basedOn w:val="Absatz-Standardschriftart"/>
    <w:link w:val="berschrift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Zchn">
    <w:name w:val="Überschrift 7 Zchn"/>
    <w:basedOn w:val="Absatz-Standardschriftart"/>
    <w:link w:val="berschrift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Zchn">
    <w:name w:val="Überschrift 8 Zchn"/>
    <w:basedOn w:val="Absatz-Standardschriftart"/>
    <w:link w:val="berschrift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Zchn">
    <w:name w:val="Überschrift 9 Zchn"/>
    <w:basedOn w:val="Absatz-Standardschriftart"/>
    <w:link w:val="berschrift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 w:cs="Consolas"/>
      <w:sz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bCs/>
      <w:i/>
      <w:iCs/>
      <w:color w:val="7E97AD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HellesRaster">
    <w:name w:val="Light Grid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Akzent1">
    <w:name w:val="Helles Raster;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RasterAkzent2">
    <w:name w:val="Helles Raster;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RasterAkzent3">
    <w:name w:val="Helles Raster;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RasterAkzent4">
    <w:name w:val="Helles Raster;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RasterAkzent5">
    <w:name w:val="Helles Raster;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RasterAkzent6">
    <w:name w:val="Helles Raster;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HelleListe">
    <w:name w:val="Light List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Akzent1">
    <w:name w:val="Helle Liste;Akzent 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Akzent2">
    <w:name w:val="Helle Liste;Akzent 2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Akzent3">
    <w:name w:val="Helle Liste;Akzent 3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Akzent4">
    <w:name w:val="Helle Liste;Akzent 4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Akzent5">
    <w:name w:val="Helle Liste;Akzent 5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Akzent6">
    <w:name w:val="Helle Liste;Akzent 6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HelleSchattierung">
    <w:name w:val="Light Shading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Akzent1">
    <w:name w:val="Helle Schattierung;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Akzent2">
    <w:name w:val="Helle Schattierung;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Akzent3">
    <w:name w:val="Helle Schattierung;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Akzent4">
    <w:name w:val="Helle Schattierung;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Akzent5">
    <w:name w:val="Helle Schattierung;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Akzent6">
    <w:name w:val="Helle Schattierung;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after="40"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1"/>
    <w:unhideWhenUsed/>
    <w:qFormat/>
    <w:pPr>
      <w:numPr>
        <w:numId w:val="19"/>
      </w:numPr>
      <w:contextualSpacing/>
    </w:pPr>
  </w:style>
  <w:style w:type="paragraph" w:styleId="Listennummer2">
    <w:name w:val="List Number 2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nummer3">
    <w:name w:val="List Number 3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nummer4">
    <w:name w:val="List Number 4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nummer5">
    <w:name w:val="List Number 5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styleId="MittleresRaster1">
    <w:name w:val="Medium Grid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Raster1Akzent1">
    <w:name w:val="Mittleres Raster 1;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Raster1Akzent2">
    <w:name w:val="Mittleres Raster 1;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Raster1Akzent3">
    <w:name w:val="Mittleres Raster 1;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Raster1Akzent4">
    <w:name w:val="Mittleres Raster 1;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Raster1Akzent5">
    <w:name w:val="Mittleres Raster 1;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Raster1Akzent6">
    <w:name w:val="Mittleres Raster 1;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ittleresRaster2">
    <w:name w:val="Medium Grid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1">
    <w:name w:val="Mittleres Raster 2;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2">
    <w:name w:val="Mittleres Raster 2;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3">
    <w:name w:val="Mittleres Raster 2;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4">
    <w:name w:val="Mittleres Raster 2;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5">
    <w:name w:val="Mittleres Raster 2;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2Akzent6">
    <w:name w:val="Mittleres Raster 2;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Raster3Akzent1">
    <w:name w:val="Mittleres Raster 3;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Raster3Akzent2">
    <w:name w:val="Mittleres Raster 3;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Raster3Akzent3">
    <w:name w:val="Mittleres Raster 3;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Raster3Akzent4">
    <w:name w:val="Mittleres Raster 3;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Raster3Akzent5">
    <w:name w:val="Mittleres Raster 3;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Raster3Akzent6">
    <w:name w:val="Mittleres Raster 3;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ittlereListe1">
    <w:name w:val="Medium Lis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Akzent1">
    <w:name w:val="Mittlere Liste 1;Akzent 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Akzent2">
    <w:name w:val="Mittlere Liste 1;Akzent 2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Akzent3">
    <w:name w:val="Mittlere Liste 1;Akzent 3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Akzent4">
    <w:name w:val="Mittlere Liste 1;Akzent 4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Akzent5">
    <w:name w:val="Mittlere Liste 1;Akzent 5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Akzent6">
    <w:name w:val="Mittlere Liste 1;Akzent 6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ittlereListe2">
    <w:name w:val="Medium Lis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1">
    <w:name w:val="Mittlere Liste 2;Akzent 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2">
    <w:name w:val="Mittlere Liste 2;Akzent 2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3">
    <w:name w:val="Mittlere Liste 2;Akzent 3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4">
    <w:name w:val="Mittlere Liste 2;Akzent 4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5">
    <w:name w:val="Mittlere Liste 2;Akzent 5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Akzent6">
    <w:name w:val="Mittlere Liste 2;Akzent 6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1">
    <w:name w:val="Mittlere Schattierung 1;Akzent 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2">
    <w:name w:val="Mittlere Schattierung 1;Akzent 2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3">
    <w:name w:val="Mittlere Schattierung 1;Akzent 3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4">
    <w:name w:val="Mittlere Schattierung 1;Akzent 4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5">
    <w:name w:val="Mittlere Schattierung 1;Akzent 5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Akzent6">
    <w:name w:val="Mittlere Schattierung 1;Akzent 6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1">
    <w:name w:val="Mittlere Schattierung 2;Akzent 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2">
    <w:name w:val="Mittlere Schattierung 2;Akzent 2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3">
    <w:name w:val="Mittlere Schattierung 2;Akzent 3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4">
    <w:name w:val="Mittlere Schattierung 2;Akzent 4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5">
    <w:name w:val="Mittlere Schattierung 2;Akzent 5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Akzent6">
    <w:name w:val="Mittlere Schattierung 2;Akzent 6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customStyle="1" w:styleId="Fu-Endnotenberschrift">
    <w:name w:val="Fuß-/Endnotenüberschrift"/>
    <w:basedOn w:val="Standard"/>
    <w:next w:val="Standard"/>
    <w:link w:val="Fu-EndnotenberschriftZeichen"/>
    <w:uiPriority w:val="99"/>
    <w:semiHidden/>
    <w:unhideWhenUsed/>
    <w:pPr>
      <w:spacing w:after="0" w:line="240" w:lineRule="auto"/>
    </w:pPr>
  </w:style>
  <w:style w:type="character" w:customStyle="1" w:styleId="Fu-EndnotenberschriftZeichen">
    <w:name w:val="Fuß/-Endnotenüberschrift;Zeiche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Zeichen">
    <w:name w:val="Einfacher Text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customStyle="1" w:styleId="Signatur">
    <w:name w:val="Signatur"/>
    <w:basedOn w:val="Standard"/>
    <w:link w:val="Signaturzeichen"/>
    <w:uiPriority w:val="20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20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UntertitelZchn">
    <w:name w:val="Untertitel Zchn"/>
    <w:basedOn w:val="Absatz-Standardschriftart"/>
    <w:link w:val="Untertitel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ubtilerVerweis">
    <w:name w:val="Subtiler Verweis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styleId="Tabelle3D-Effekt1">
    <w:name w:val="Table 3D effects 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ubtil1">
    <w:name w:val="Tabelle Subtil 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ubtil2">
    <w:name w:val="Tabelle Subtil 2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customStyle="1" w:styleId="RGVberschrift">
    <w:name w:val="RGV Überschrift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customStyle="1" w:styleId="Tabellenberschrift">
    <w:name w:val="Tabellenüberschrift"/>
    <w:basedOn w:val="Standard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Firmeninfos">
    <w:name w:val="Firmeninfos"/>
    <w:basedOn w:val="Standard"/>
    <w:uiPriority w:val="2"/>
    <w:qFormat/>
    <w:pPr>
      <w:spacing w:after="40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</w:rPr>
  </w:style>
  <w:style w:type="paragraph" w:customStyle="1" w:styleId="Tabellentext">
    <w:name w:val="Tabellentext"/>
    <w:basedOn w:val="Standard"/>
    <w:uiPriority w:val="10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Verzeichnis1">
    <w:name w:val="toc 1"/>
    <w:basedOn w:val="Standard"/>
    <w:next w:val="Standard"/>
    <w:autoRedefine/>
    <w:uiPriority w:val="39"/>
    <w:unhideWhenUsed/>
    <w:rsid w:val="00203AAA"/>
    <w:pPr>
      <w:spacing w:after="100"/>
    </w:pPr>
    <w:rPr>
      <w:b/>
      <w:bCs/>
      <w:sz w:val="36"/>
      <w:szCs w:val="36"/>
    </w:rPr>
  </w:style>
  <w:style w:type="paragraph" w:styleId="Verzeichnis2">
    <w:name w:val="toc 2"/>
    <w:basedOn w:val="Standard"/>
    <w:next w:val="Standard"/>
    <w:autoRedefine/>
    <w:uiPriority w:val="39"/>
    <w:unhideWhenUsed/>
    <w:rsid w:val="00CA7960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4395"/>
    <w:pPr>
      <w:spacing w:before="0" w:after="100" w:line="259" w:lineRule="auto"/>
      <w:ind w:left="440"/>
    </w:pPr>
    <w:rPr>
      <w:rFonts w:eastAsiaTheme="minorEastAsia" w:cs="Times New Roman"/>
      <w:color w:val="auto"/>
      <w:kern w:val="0"/>
      <w:sz w:val="22"/>
      <w:szCs w:val="22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D4A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D4A9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D4A92"/>
    <w:rPr>
      <w:kern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D4A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D4A92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etbeans.org/features/ide/index.html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na\AppData\Roaming\Microsoft\Templates\J&#228;hrlicher%20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249E08A8FF42B788988308D547AD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6BCA14-869D-4457-AABF-5C8A41CFED18}"/>
      </w:docPartPr>
      <w:docPartBody>
        <w:p w:rsidR="0003410E" w:rsidRDefault="00016A4E">
          <w:pPr>
            <w:pStyle w:val="EE249E08A8FF42B788988308D547ADCB"/>
          </w:pPr>
          <w:r>
            <w:rPr>
              <w:lang w:val="de-DE"/>
            </w:rPr>
            <w:t>Jährlicher</w:t>
          </w:r>
          <w:r>
            <w:br/>
          </w:r>
          <w:r>
            <w:rPr>
              <w:lang w:val="de-DE"/>
            </w:rPr>
            <w:t>Bericht</w:t>
          </w:r>
        </w:p>
      </w:docPartBody>
    </w:docPart>
    <w:docPart>
      <w:docPartPr>
        <w:name w:val="775636F58C8B4B30A4CEAAE5BCACE3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DC12E0-B604-4CD6-850D-E451AEF453E9}"/>
      </w:docPartPr>
      <w:docPartBody>
        <w:p w:rsidR="0003410E" w:rsidRDefault="00016A4E">
          <w:pPr>
            <w:pStyle w:val="775636F58C8B4B30A4CEAAE5BCACE384"/>
          </w:pPr>
          <w:r>
            <w:rPr>
              <w:lang w:val="de-DE"/>
            </w:rPr>
            <w:t>[Jahr]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85"/>
    <w:rsid w:val="00016A4E"/>
    <w:rsid w:val="0003410E"/>
    <w:rsid w:val="001E537B"/>
    <w:rsid w:val="00304E0A"/>
    <w:rsid w:val="008B7D70"/>
    <w:rsid w:val="00E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12250A53F04977A9B762F62C3F72ED">
    <w:name w:val="A812250A53F04977A9B762F62C3F72ED"/>
  </w:style>
  <w:style w:type="paragraph" w:customStyle="1" w:styleId="5EE01BB9828B48A396193C96A2633BC9">
    <w:name w:val="5EE01BB9828B48A396193C96A2633BC9"/>
  </w:style>
  <w:style w:type="paragraph" w:customStyle="1" w:styleId="2E385A406BAB4342842EC93F75344D6E">
    <w:name w:val="2E385A406BAB4342842EC93F75344D6E"/>
  </w:style>
  <w:style w:type="paragraph" w:customStyle="1" w:styleId="288CC9225C4A4532BD6AD9B1B338BB3B">
    <w:name w:val="288CC9225C4A4532BD6AD9B1B338BB3B"/>
  </w:style>
  <w:style w:type="paragraph" w:customStyle="1" w:styleId="6E1230BC016742788C705399F129B768">
    <w:name w:val="6E1230BC016742788C705399F129B768"/>
  </w:style>
  <w:style w:type="paragraph" w:customStyle="1" w:styleId="922A2A0AA78043E0BCED4A8CCB7FC15C">
    <w:name w:val="922A2A0AA78043E0BCED4A8CCB7FC15C"/>
  </w:style>
  <w:style w:type="paragraph" w:customStyle="1" w:styleId="F68F276240794A6D9F4D960824DCBFCC">
    <w:name w:val="F68F276240794A6D9F4D960824DCBFCC"/>
  </w:style>
  <w:style w:type="paragraph" w:styleId="Aufzhlungszeichen">
    <w:name w:val="List Bullet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de-DE"/>
    </w:rPr>
  </w:style>
  <w:style w:type="paragraph" w:customStyle="1" w:styleId="EE99C86C43C9494681929C4D6329B3C5">
    <w:name w:val="EE99C86C43C9494681929C4D6329B3C5"/>
  </w:style>
  <w:style w:type="paragraph" w:customStyle="1" w:styleId="0C37921F92D045C68B10CE7D32E804A5">
    <w:name w:val="0C37921F92D045C68B10CE7D32E804A5"/>
  </w:style>
  <w:style w:type="paragraph" w:customStyle="1" w:styleId="DD7091335F2D417F86E438DF8886311A">
    <w:name w:val="DD7091335F2D417F86E438DF8886311A"/>
  </w:style>
  <w:style w:type="paragraph" w:customStyle="1" w:styleId="01403417E3E9454EB444119A49250FBD">
    <w:name w:val="01403417E3E9454EB444119A49250FBD"/>
  </w:style>
  <w:style w:type="paragraph" w:customStyle="1" w:styleId="E5E0FF48450F440DBB2EF7E9E1DB34F2">
    <w:name w:val="E5E0FF48450F440DBB2EF7E9E1DB34F2"/>
  </w:style>
  <w:style w:type="paragraph" w:customStyle="1" w:styleId="4898F033B28942E6BC4621238A848537">
    <w:name w:val="4898F033B28942E6BC4621238A848537"/>
  </w:style>
  <w:style w:type="paragraph" w:customStyle="1" w:styleId="1E011463832449DD866222F0FCAC8E15">
    <w:name w:val="1E011463832449DD866222F0FCAC8E15"/>
  </w:style>
  <w:style w:type="paragraph" w:customStyle="1" w:styleId="B9C066F4380247AF8CE555D7002C9E1E">
    <w:name w:val="B9C066F4380247AF8CE555D7002C9E1E"/>
  </w:style>
  <w:style w:type="paragraph" w:customStyle="1" w:styleId="81F15CC654FC45778883E81877C8A6A7">
    <w:name w:val="81F15CC654FC45778883E81877C8A6A7"/>
  </w:style>
  <w:style w:type="paragraph" w:customStyle="1" w:styleId="BE83580F6D0E4B35A7E983C03D7A6F42">
    <w:name w:val="BE83580F6D0E4B35A7E983C03D7A6F42"/>
  </w:style>
  <w:style w:type="paragraph" w:customStyle="1" w:styleId="900AE4820FCC4441963FABCB59B286E1">
    <w:name w:val="900AE4820FCC4441963FABCB59B286E1"/>
  </w:style>
  <w:style w:type="paragraph" w:customStyle="1" w:styleId="8B2129412F9F4E69AA05A9C2F961EEAD">
    <w:name w:val="8B2129412F9F4E69AA05A9C2F961EEAD"/>
  </w:style>
  <w:style w:type="paragraph" w:customStyle="1" w:styleId="43466715899F494AB2D208225C77DFAA">
    <w:name w:val="43466715899F494AB2D208225C77DFAA"/>
  </w:style>
  <w:style w:type="paragraph" w:customStyle="1" w:styleId="D09E1D6045DC4B6EA9CEB4B5A853840B">
    <w:name w:val="D09E1D6045DC4B6EA9CEB4B5A853840B"/>
  </w:style>
  <w:style w:type="paragraph" w:customStyle="1" w:styleId="91983D09ED5D4267ABA046ADF1737C4B">
    <w:name w:val="91983D09ED5D4267ABA046ADF1737C4B"/>
  </w:style>
  <w:style w:type="paragraph" w:customStyle="1" w:styleId="B0DE346658AB416A9ACF46339992AEF3">
    <w:name w:val="B0DE346658AB416A9ACF46339992AEF3"/>
  </w:style>
  <w:style w:type="paragraph" w:customStyle="1" w:styleId="7F40D189CD874CDFADEA54A2D4A9FF50">
    <w:name w:val="7F40D189CD874CDFADEA54A2D4A9FF50"/>
  </w:style>
  <w:style w:type="paragraph" w:customStyle="1" w:styleId="EE249E08A8FF42B788988308D547ADCB">
    <w:name w:val="EE249E08A8FF42B788988308D547ADCB"/>
  </w:style>
  <w:style w:type="paragraph" w:customStyle="1" w:styleId="775636F58C8B4B30A4CEAAE5BCACE384">
    <w:name w:val="775636F58C8B4B30A4CEAAE5BCACE384"/>
  </w:style>
  <w:style w:type="paragraph" w:customStyle="1" w:styleId="8F49690884FC49C9A091D50364B46015">
    <w:name w:val="8F49690884FC49C9A091D50364B46015"/>
  </w:style>
  <w:style w:type="paragraph" w:customStyle="1" w:styleId="0B77792915474EE1A7DB5915718330BF">
    <w:name w:val="0B77792915474EE1A7DB5915718330BF"/>
    <w:rsid w:val="00EF5A85"/>
  </w:style>
  <w:style w:type="paragraph" w:customStyle="1" w:styleId="17C2CF778729489489FBAAA6AEBF7925">
    <w:name w:val="17C2CF778729489489FBAAA6AEBF7925"/>
    <w:rsid w:val="00EF5A85"/>
  </w:style>
  <w:style w:type="paragraph" w:customStyle="1" w:styleId="025204F539554D4ABF636BC4FB43C728">
    <w:name w:val="025204F539554D4ABF636BC4FB43C728"/>
    <w:rsid w:val="00EF5A85"/>
  </w:style>
  <w:style w:type="paragraph" w:customStyle="1" w:styleId="BFE99CDACE864A35A22C5BDA01AE8F77">
    <w:name w:val="BFE99CDACE864A35A22C5BDA01AE8F77"/>
    <w:rsid w:val="00EF5A85"/>
  </w:style>
  <w:style w:type="paragraph" w:customStyle="1" w:styleId="789D53B0B542420EACD77CB33E12D4FC">
    <w:name w:val="789D53B0B542420EACD77CB33E12D4FC"/>
    <w:rsid w:val="00EF5A85"/>
  </w:style>
  <w:style w:type="paragraph" w:customStyle="1" w:styleId="EBF493FFA58C41A29D9D242D1A6FE954">
    <w:name w:val="EBF493FFA58C41A29D9D242D1A6FE954"/>
    <w:rsid w:val="00EF5A85"/>
  </w:style>
  <w:style w:type="paragraph" w:customStyle="1" w:styleId="ADF81583DF7049EC943537CD24BE6714">
    <w:name w:val="ADF81583DF7049EC943537CD24BE6714"/>
    <w:rsid w:val="00EF5A85"/>
  </w:style>
  <w:style w:type="paragraph" w:customStyle="1" w:styleId="F411A0B73F5B476296DA5155D7A2BFB9">
    <w:name w:val="F411A0B73F5B476296DA5155D7A2BFB9"/>
    <w:rsid w:val="00EF5A85"/>
  </w:style>
  <w:style w:type="paragraph" w:customStyle="1" w:styleId="A0EA9D8F08184D338F3D3E19FA6FAAE1">
    <w:name w:val="A0EA9D8F08184D338F3D3E19FA6FAAE1"/>
    <w:rsid w:val="00EF5A85"/>
  </w:style>
  <w:style w:type="paragraph" w:customStyle="1" w:styleId="5992DF9F25784867AC25EE07929C0B4F">
    <w:name w:val="5992DF9F25784867AC25EE07929C0B4F"/>
    <w:rsid w:val="00EF5A85"/>
  </w:style>
  <w:style w:type="paragraph" w:customStyle="1" w:styleId="E75173E8C0BA497B9E20E540429E5381">
    <w:name w:val="E75173E8C0BA497B9E20E540429E5381"/>
    <w:rsid w:val="00EF5A85"/>
  </w:style>
  <w:style w:type="paragraph" w:customStyle="1" w:styleId="4E194A5A2ABD4F15B208A1CD7D9F2939">
    <w:name w:val="4E194A5A2ABD4F15B208A1CD7D9F2939"/>
    <w:rsid w:val="00EF5A85"/>
  </w:style>
  <w:style w:type="paragraph" w:customStyle="1" w:styleId="2D8DA695F9C146908490178C34C8DDB2">
    <w:name w:val="2D8DA695F9C146908490178C34C8DDB2"/>
    <w:rsid w:val="00EF5A85"/>
  </w:style>
  <w:style w:type="paragraph" w:customStyle="1" w:styleId="89AAD3A4904B438A978CF2420B3D5060">
    <w:name w:val="89AAD3A4904B438A978CF2420B3D5060"/>
    <w:rsid w:val="00EF5A85"/>
  </w:style>
  <w:style w:type="paragraph" w:customStyle="1" w:styleId="17C095AA15754707A61F3A721D875675">
    <w:name w:val="17C095AA15754707A61F3A721D875675"/>
    <w:rsid w:val="00EF5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596BFF6-0FA6-431B-8B6B-B14F9C57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Jährlicher Bericht</Template>
  <TotalTime>0</TotalTime>
  <Pages>14</Pages>
  <Words>481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Emupi</vt:lpstr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Emupi</dc:title>
  <dc:creator>Karina</dc:creator>
  <cp:keywords/>
  <cp:lastModifiedBy>Karina</cp:lastModifiedBy>
  <cp:revision>9</cp:revision>
  <dcterms:created xsi:type="dcterms:W3CDTF">2018-01-27T10:02:00Z</dcterms:created>
  <dcterms:modified xsi:type="dcterms:W3CDTF">2018-01-30T12:53:00Z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